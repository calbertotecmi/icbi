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34E" w14:textId="6E51CB27" w:rsidR="0023004E" w:rsidRDefault="00303CFA" w:rsidP="00F11F74">
      <w:pPr>
        <w:spacing w:after="0" w:line="240" w:lineRule="auto"/>
        <w:rPr>
          <w:rFonts w:ascii="Arial" w:hAnsi="Arial" w:cs="Arial"/>
          <w:b/>
          <w:i/>
          <w:sz w:val="24"/>
          <w:lang w:val="es-ES_tradnl"/>
        </w:rPr>
      </w:pPr>
      <w:bookmarkStart w:id="0" w:name="_Toc238699117"/>
      <w:r>
        <w:rPr>
          <w:noProof/>
          <w:lang w:eastAsia="es-MX"/>
        </w:rPr>
        <w:drawing>
          <wp:anchor distT="0" distB="0" distL="0" distR="0" simplePos="0" relativeHeight="251663360" behindDoc="1" locked="0" layoutInCell="1" allowOverlap="1" wp14:anchorId="3619DE90" wp14:editId="64C651F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584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CB75F" w14:textId="4DB03597" w:rsidR="00626B43" w:rsidRDefault="00B54B70" w:rsidP="0023004E">
      <w:pPr>
        <w:spacing w:after="0" w:line="240" w:lineRule="auto"/>
        <w:jc w:val="center"/>
        <w:rPr>
          <w:rFonts w:ascii="Arial" w:hAnsi="Arial" w:cs="Arial"/>
          <w:b/>
          <w:i/>
          <w:sz w:val="24"/>
          <w:lang w:val="es-ES_tradnl"/>
        </w:rPr>
      </w:pPr>
      <w:r w:rsidRPr="007A42FA">
        <w:rPr>
          <w:rFonts w:ascii="Arial" w:hAnsi="Arial" w:cs="Arial"/>
          <w:b/>
          <w:i/>
          <w:sz w:val="24"/>
          <w:lang w:val="es-ES_tradnl"/>
        </w:rPr>
        <w:t>AVISO DE PRIVACIDAD</w:t>
      </w:r>
      <w:bookmarkEnd w:id="0"/>
      <w:r w:rsidR="00626B43">
        <w:rPr>
          <w:rFonts w:ascii="Arial" w:hAnsi="Arial" w:cs="Arial"/>
          <w:b/>
          <w:i/>
          <w:sz w:val="24"/>
          <w:lang w:val="es-ES_tradnl"/>
        </w:rPr>
        <w:t xml:space="preserve">  </w:t>
      </w:r>
    </w:p>
    <w:p w14:paraId="12D76A03" w14:textId="77777777" w:rsidR="00E612BB" w:rsidRPr="00E612BB" w:rsidRDefault="00E612BB" w:rsidP="001F7DE9">
      <w:pPr>
        <w:spacing w:after="0" w:line="240" w:lineRule="auto"/>
        <w:jc w:val="center"/>
        <w:rPr>
          <w:rFonts w:ascii="Arial" w:hAnsi="Arial" w:cs="Arial"/>
          <w:b/>
          <w:i/>
          <w:szCs w:val="20"/>
          <w:lang w:val="es-ES_tradnl"/>
        </w:rPr>
      </w:pPr>
      <w:r w:rsidRPr="00E612BB">
        <w:rPr>
          <w:rFonts w:ascii="Arial" w:hAnsi="Arial" w:cs="Arial"/>
          <w:b/>
          <w:i/>
          <w:szCs w:val="20"/>
          <w:lang w:val="es-ES_tradnl"/>
        </w:rPr>
        <w:t>EVENTO VIRTUAL</w:t>
      </w:r>
    </w:p>
    <w:p w14:paraId="2C427350" w14:textId="47368D4C" w:rsidR="00B54B70" w:rsidRPr="00E612BB" w:rsidRDefault="00B757A3" w:rsidP="001F7DE9">
      <w:pPr>
        <w:spacing w:after="0" w:line="240" w:lineRule="auto"/>
        <w:jc w:val="center"/>
        <w:rPr>
          <w:rFonts w:ascii="Arial" w:hAnsi="Arial" w:cs="Arial"/>
          <w:b/>
          <w:i/>
          <w:szCs w:val="20"/>
          <w:lang w:val="es-ES_tradnl"/>
        </w:rPr>
      </w:pPr>
      <w:r w:rsidRPr="00E612BB">
        <w:rPr>
          <w:rFonts w:ascii="Arial" w:hAnsi="Arial" w:cs="Arial"/>
          <w:b/>
          <w:i/>
          <w:szCs w:val="20"/>
          <w:lang w:val="es-ES_tradnl"/>
        </w:rPr>
        <w:t xml:space="preserve">POSITIVE WORKPLACES SUMMIT </w:t>
      </w:r>
    </w:p>
    <w:p w14:paraId="29F3FD8A" w14:textId="77777777" w:rsidR="0023004E" w:rsidRDefault="0023004E" w:rsidP="001F7DE9">
      <w:pPr>
        <w:spacing w:after="0" w:line="240" w:lineRule="auto"/>
        <w:jc w:val="center"/>
        <w:rPr>
          <w:rFonts w:ascii="Arial" w:hAnsi="Arial" w:cs="Arial"/>
          <w:b/>
          <w:i/>
          <w:sz w:val="24"/>
          <w:lang w:val="es-ES_tradnl"/>
        </w:rPr>
      </w:pPr>
    </w:p>
    <w:p w14:paraId="29DC6A5F" w14:textId="77777777" w:rsidR="001F7DE9" w:rsidRPr="007A42FA" w:rsidRDefault="001F7DE9" w:rsidP="001F7DE9">
      <w:pPr>
        <w:spacing w:after="0" w:line="240" w:lineRule="auto"/>
        <w:jc w:val="center"/>
        <w:rPr>
          <w:rFonts w:ascii="Arial" w:hAnsi="Arial" w:cs="Arial"/>
          <w:lang w:val="es-ES_tradnl"/>
        </w:rPr>
      </w:pPr>
    </w:p>
    <w:p w14:paraId="0C4E8E52" w14:textId="3F66AF93" w:rsidR="00B54B70" w:rsidRPr="003A0C9E" w:rsidRDefault="004F24AF" w:rsidP="00950877">
      <w:pPr>
        <w:spacing w:line="240" w:lineRule="auto"/>
        <w:jc w:val="both"/>
        <w:rPr>
          <w:rFonts w:ascii="Arial" w:hAnsi="Arial" w:cs="Arial"/>
          <w:b/>
          <w:lang w:val="es-ES_tradnl"/>
        </w:rPr>
      </w:pPr>
      <w:r w:rsidRPr="003A0C9E">
        <w:rPr>
          <w:rFonts w:ascii="Arial" w:hAnsi="Arial" w:cs="Arial"/>
          <w:b/>
          <w:lang w:val="es-ES_tradnl"/>
        </w:rPr>
        <w:t>IDENTIDAD Y DOMICILIO DEL RESPONSABLE</w:t>
      </w:r>
    </w:p>
    <w:p w14:paraId="6378C282" w14:textId="4976387A" w:rsidR="004F24AF" w:rsidRDefault="00B54B70" w:rsidP="00950877">
      <w:pPr>
        <w:spacing w:line="240" w:lineRule="auto"/>
        <w:jc w:val="both"/>
        <w:rPr>
          <w:rFonts w:ascii="Arial" w:hAnsi="Arial" w:cs="Arial"/>
        </w:rPr>
      </w:pPr>
      <w:r w:rsidRPr="003A0C9E">
        <w:rPr>
          <w:rFonts w:ascii="Arial" w:hAnsi="Arial" w:cs="Arial"/>
          <w:lang w:val="es-ES_tradnl"/>
        </w:rPr>
        <w:t xml:space="preserve">El </w:t>
      </w:r>
      <w:proofErr w:type="gramStart"/>
      <w:r w:rsidRPr="003A0C9E">
        <w:rPr>
          <w:rFonts w:ascii="Arial" w:hAnsi="Arial" w:cs="Arial"/>
          <w:lang w:val="es-ES_tradnl"/>
        </w:rPr>
        <w:t>Responsable</w:t>
      </w:r>
      <w:proofErr w:type="gramEnd"/>
      <w:r w:rsidRPr="003A0C9E">
        <w:rPr>
          <w:rFonts w:ascii="Arial" w:hAnsi="Arial" w:cs="Arial"/>
          <w:lang w:val="es-ES_tradnl"/>
        </w:rPr>
        <w:t xml:space="preserve"> de los datos personales que usted proporciona es </w:t>
      </w:r>
      <w:r w:rsidR="00D97CD4">
        <w:rPr>
          <w:rStyle w:val="Arial11"/>
          <w:rFonts w:cs="Arial"/>
        </w:rPr>
        <w:t>Enseñanza e Investigación Superior, A.C.</w:t>
      </w:r>
      <w:r w:rsidRPr="003A0C9E">
        <w:rPr>
          <w:rFonts w:ascii="Arial" w:hAnsi="Arial" w:cs="Arial"/>
          <w:color w:val="FF0000"/>
          <w:lang w:val="es-ES_tradnl"/>
        </w:rPr>
        <w:t xml:space="preserve"> </w:t>
      </w:r>
      <w:r w:rsidRPr="00A64363">
        <w:rPr>
          <w:rFonts w:ascii="Arial" w:hAnsi="Arial" w:cs="Arial"/>
        </w:rPr>
        <w:t xml:space="preserve">(en adelante </w:t>
      </w:r>
      <w:r w:rsidR="004F24AF">
        <w:rPr>
          <w:rStyle w:val="Arial11"/>
          <w:rFonts w:cs="Arial"/>
        </w:rPr>
        <w:t>Universidad Tecm</w:t>
      </w:r>
      <w:r w:rsidR="00D97CD4">
        <w:rPr>
          <w:rStyle w:val="Arial11"/>
          <w:rFonts w:cs="Arial"/>
        </w:rPr>
        <w:t>ilenio</w:t>
      </w:r>
      <w:r w:rsidR="00FE5E24" w:rsidRPr="00A64363">
        <w:rPr>
          <w:rFonts w:ascii="Arial" w:hAnsi="Arial" w:cs="Arial"/>
        </w:rPr>
        <w:t>)</w:t>
      </w:r>
      <w:r w:rsidRPr="00A64363">
        <w:rPr>
          <w:rFonts w:ascii="Arial" w:hAnsi="Arial" w:cs="Arial"/>
        </w:rPr>
        <w:t>, ubicado en</w:t>
      </w:r>
      <w:r w:rsidR="000B557D" w:rsidRPr="00A6436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lang w:val="es-ES_tradnl"/>
          </w:rPr>
          <w:alias w:val="Domicilio fiscal"/>
          <w:tag w:val="Domicilio fiscal"/>
          <w:id w:val="963780899"/>
          <w:placeholder>
            <w:docPart w:val="F9B4744F0A7547D1B34FC40581F60397"/>
          </w:placeholder>
          <w:dropDownList>
            <w:listItem w:value="Choose an item."/>
            <w:listItem w:displayText="Av. Eugenio Garza Sada No. 2501 Sur, colonia Tecnológico, Monterrey, Nuevo León, C.P. 64849" w:value="Av. Eugenio Garza Sada No. 2501 Sur, colonia Tecnológico, Monterrey, Nuevo León, C.P. 64849"/>
            <w:listItem w:displayText="Batallón de San Patricio No. 112, colonia Real de San Agustín, San Pedro Garza García, Nuevo León, C.P. 66278" w:value="Batallón de San Patricio No. 112, colonia Real de San Agustín, San Pedro Garza García, Nuevo León, C.P. 66278"/>
            <w:listItem w:displayText="Av. Eugenio Garza Sada No. 427, Local 4-6, colonia Altavista, Monterrey, Nuevo León, C.P. 64840" w:value="Av. Eugenio Garza Sada No. 427, Local 4-6, colonia Altavista, Monterrey, Nuevo León, C.P. 64840"/>
          </w:dropDownList>
        </w:sdtPr>
        <w:sdtEndPr/>
        <w:sdtContent>
          <w:r w:rsidR="00D97CD4">
            <w:rPr>
              <w:rFonts w:ascii="Arial" w:hAnsi="Arial" w:cs="Arial"/>
              <w:lang w:val="es-ES_tradnl"/>
            </w:rPr>
            <w:t>Av. Eugenio Garza Sada No. 2501 Sur, colonia Tecnológico, Monterrey, Nuevo León, C.P. 64849</w:t>
          </w:r>
        </w:sdtContent>
      </w:sdt>
      <w:r w:rsidR="00F953EF" w:rsidRPr="00A64363">
        <w:rPr>
          <w:rFonts w:ascii="Arial" w:hAnsi="Arial" w:cs="Arial"/>
        </w:rPr>
        <w:t>.</w:t>
      </w:r>
    </w:p>
    <w:p w14:paraId="14046435" w14:textId="133092A3" w:rsidR="0023004E" w:rsidRPr="0023004E" w:rsidRDefault="004F24AF" w:rsidP="0023004E">
      <w:pPr>
        <w:spacing w:after="0"/>
        <w:rPr>
          <w:rFonts w:ascii="Arial" w:hAnsi="Arial" w:cs="Arial"/>
          <w:b/>
        </w:rPr>
      </w:pPr>
      <w:r w:rsidRPr="004F24AF">
        <w:rPr>
          <w:rFonts w:ascii="Arial" w:hAnsi="Arial" w:cs="Arial"/>
          <w:b/>
        </w:rPr>
        <w:t>DATOS DE CONTACTO DEL DEPARTAMENTO DE DATOS PERSONALES</w:t>
      </w:r>
    </w:p>
    <w:p w14:paraId="745B9A25" w14:textId="63066158" w:rsidR="004F24AF" w:rsidRPr="004F24AF" w:rsidRDefault="004F24AF" w:rsidP="0023004E">
      <w:pPr>
        <w:spacing w:after="0"/>
        <w:rPr>
          <w:rFonts w:ascii="Arial" w:hAnsi="Arial" w:cs="Arial"/>
        </w:rPr>
      </w:pPr>
      <w:r w:rsidRPr="004F24AF">
        <w:rPr>
          <w:rFonts w:ascii="Arial" w:hAnsi="Arial" w:cs="Arial"/>
        </w:rPr>
        <w:t>Para cualquier duda relacionada con la protección de sus datos personales podrá contactar al Departamento de Datos Personales de Universidad Tecmilenio.</w:t>
      </w:r>
    </w:p>
    <w:p w14:paraId="4522868F" w14:textId="52CBDABA" w:rsidR="004F24AF" w:rsidRDefault="004F24AF" w:rsidP="00334683">
      <w:pPr>
        <w:spacing w:after="0"/>
        <w:rPr>
          <w:rFonts w:ascii="Arial" w:hAnsi="Arial" w:cs="Arial"/>
        </w:rPr>
      </w:pPr>
      <w:r w:rsidRPr="004F24AF">
        <w:rPr>
          <w:rFonts w:ascii="Arial" w:hAnsi="Arial" w:cs="Arial"/>
        </w:rPr>
        <w:t>Los datos de contacto del Departamento de Protección de Datos Personales son los siguientes: Paseo del Acueducto No. 2610, colonia Del Paseo Residencial, Monterrey, Nuevo León, C.P. 64909. Correo electrónico: </w:t>
      </w:r>
      <w:hyperlink r:id="rId8" w:history="1">
        <w:r w:rsidRPr="004F24AF">
          <w:rPr>
            <w:rStyle w:val="Hipervnculo"/>
            <w:rFonts w:ascii="Arial" w:hAnsi="Arial" w:cs="Arial"/>
          </w:rPr>
          <w:t>aviso.privacidad@servicios.tecmilenio.mx</w:t>
        </w:r>
      </w:hyperlink>
    </w:p>
    <w:p w14:paraId="7192FE5D" w14:textId="77777777" w:rsidR="00334683" w:rsidRPr="00334683" w:rsidRDefault="00334683" w:rsidP="00334683">
      <w:pPr>
        <w:spacing w:after="0"/>
        <w:rPr>
          <w:rFonts w:ascii="Arial" w:hAnsi="Arial" w:cs="Arial"/>
        </w:rPr>
      </w:pPr>
    </w:p>
    <w:p w14:paraId="434508FD" w14:textId="48248652" w:rsidR="00B54B70" w:rsidRPr="003A0C9E" w:rsidRDefault="004F24AF" w:rsidP="00950877">
      <w:pPr>
        <w:spacing w:line="240" w:lineRule="auto"/>
        <w:jc w:val="both"/>
        <w:rPr>
          <w:rFonts w:ascii="Arial" w:hAnsi="Arial" w:cs="Arial"/>
          <w:b/>
          <w:lang w:val="es-ES_tradnl"/>
        </w:rPr>
      </w:pPr>
      <w:r w:rsidRPr="003A0C9E">
        <w:rPr>
          <w:rFonts w:ascii="Arial" w:hAnsi="Arial" w:cs="Arial"/>
          <w:b/>
          <w:lang w:val="es-ES_tradnl"/>
        </w:rPr>
        <w:t>DATOS PERSONALES Y DATOS PERS</w:t>
      </w:r>
      <w:r>
        <w:rPr>
          <w:rFonts w:ascii="Arial" w:hAnsi="Arial" w:cs="Arial"/>
          <w:b/>
          <w:lang w:val="es-ES_tradnl"/>
        </w:rPr>
        <w:t>ONALES SENSIBLES TRATADOS POR LA</w:t>
      </w:r>
      <w:r w:rsidRPr="003A0C9E">
        <w:rPr>
          <w:rFonts w:ascii="Arial" w:hAnsi="Arial" w:cs="Arial"/>
          <w:b/>
          <w:lang w:val="es-ES_tradnl"/>
        </w:rPr>
        <w:t xml:space="preserve"> </w:t>
      </w:r>
      <w:r>
        <w:rPr>
          <w:rStyle w:val="Arial"/>
          <w:rFonts w:cs="Arial"/>
        </w:rPr>
        <w:t>UNIVERSIDAD TECMILENIO</w:t>
      </w:r>
    </w:p>
    <w:p w14:paraId="4A769EF0" w14:textId="052EA479" w:rsidR="00B54B70" w:rsidRDefault="004F24AF" w:rsidP="00D97CD4">
      <w:p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Style w:val="Arial11"/>
          <w:rFonts w:cs="Arial"/>
        </w:rPr>
        <w:t>Universidad Tecm</w:t>
      </w:r>
      <w:r w:rsidR="00D97CD4">
        <w:rPr>
          <w:rStyle w:val="Arial11"/>
          <w:rFonts w:cs="Arial"/>
        </w:rPr>
        <w:t>ilenio</w:t>
      </w:r>
      <w:r w:rsidR="00D020FB" w:rsidRPr="003A0C9E">
        <w:rPr>
          <w:rFonts w:ascii="Arial" w:hAnsi="Arial" w:cs="Arial"/>
          <w:color w:val="FF0000"/>
          <w:lang w:val="es-ES_tradnl"/>
        </w:rPr>
        <w:t xml:space="preserve"> </w:t>
      </w:r>
      <w:r w:rsidR="00B54B70" w:rsidRPr="003A0C9E">
        <w:rPr>
          <w:rFonts w:ascii="Arial" w:hAnsi="Arial" w:cs="Arial"/>
          <w:lang w:val="es-ES_tradnl"/>
        </w:rPr>
        <w:t>tratará datos personales de</w:t>
      </w:r>
      <w:r w:rsidR="00E20603">
        <w:rPr>
          <w:rFonts w:ascii="Arial" w:hAnsi="Arial" w:cs="Arial"/>
          <w:lang w:val="es-ES_tradnl"/>
        </w:rPr>
        <w:t xml:space="preserve"> P</w:t>
      </w:r>
      <w:r w:rsidR="00626B43">
        <w:rPr>
          <w:rFonts w:ascii="Arial" w:hAnsi="Arial" w:cs="Arial"/>
          <w:lang w:val="es-ES_tradnl"/>
        </w:rPr>
        <w:t>articipantes,</w:t>
      </w:r>
      <w:r w:rsidR="008C0582">
        <w:rPr>
          <w:rFonts w:ascii="Arial" w:hAnsi="Arial" w:cs="Arial"/>
          <w:lang w:val="es-ES_tradnl"/>
        </w:rPr>
        <w:t xml:space="preserve"> a</w:t>
      </w:r>
      <w:r w:rsidR="00626B43">
        <w:rPr>
          <w:rFonts w:ascii="Arial" w:hAnsi="Arial" w:cs="Arial"/>
          <w:lang w:val="es-ES_tradnl"/>
        </w:rPr>
        <w:t xml:space="preserve"> quienes</w:t>
      </w:r>
      <w:r w:rsidR="008C0582">
        <w:rPr>
          <w:rFonts w:ascii="Arial" w:hAnsi="Arial" w:cs="Arial"/>
          <w:lang w:val="es-ES_tradnl"/>
        </w:rPr>
        <w:t xml:space="preserve"> se les denomina a</w:t>
      </w:r>
      <w:r w:rsidR="00626B43">
        <w:rPr>
          <w:rFonts w:ascii="Arial" w:hAnsi="Arial" w:cs="Arial"/>
          <w:lang w:val="es-ES_tradnl"/>
        </w:rPr>
        <w:t xml:space="preserve"> los que asisten al evento</w:t>
      </w:r>
      <w:r w:rsidR="00B757A3">
        <w:rPr>
          <w:rFonts w:ascii="Arial" w:hAnsi="Arial" w:cs="Arial"/>
          <w:lang w:val="es-ES_tradnl"/>
        </w:rPr>
        <w:t>.</w:t>
      </w:r>
    </w:p>
    <w:p w14:paraId="50C98A06" w14:textId="3ED3CFA2" w:rsidR="00E20603" w:rsidRDefault="00E20603" w:rsidP="00D97CD4">
      <w:p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Datos </w:t>
      </w:r>
      <w:r w:rsidR="00C35057">
        <w:rPr>
          <w:rFonts w:ascii="Arial" w:hAnsi="Arial" w:cs="Arial"/>
          <w:lang w:val="es-ES_tradnl"/>
        </w:rPr>
        <w:t>Personales d</w:t>
      </w:r>
      <w:r>
        <w:rPr>
          <w:rFonts w:ascii="Arial" w:hAnsi="Arial" w:cs="Arial"/>
          <w:lang w:val="es-ES_tradnl"/>
        </w:rPr>
        <w:t>e Participantes que tratará Universidad Tecmilenio:</w:t>
      </w:r>
    </w:p>
    <w:p w14:paraId="4A4BABC0" w14:textId="07FBEC2B" w:rsidR="00E20603" w:rsidRDefault="00E20603" w:rsidP="00E2060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Datos de Identificación</w:t>
      </w:r>
    </w:p>
    <w:p w14:paraId="669FE4FE" w14:textId="656C2423" w:rsidR="00E20603" w:rsidRDefault="00E20603" w:rsidP="00E2060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Datos de Contacto</w:t>
      </w:r>
    </w:p>
    <w:p w14:paraId="00B34609" w14:textId="0420C4FA" w:rsidR="00E20603" w:rsidRDefault="00E20603" w:rsidP="00E2060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Datos Laborales</w:t>
      </w:r>
    </w:p>
    <w:p w14:paraId="16D61F27" w14:textId="289FA405" w:rsidR="00E20603" w:rsidRPr="00202B5A" w:rsidRDefault="00E20603" w:rsidP="00202B5A">
      <w:pPr>
        <w:pStyle w:val="Prrafodelista"/>
        <w:spacing w:after="0" w:line="240" w:lineRule="auto"/>
        <w:jc w:val="both"/>
        <w:rPr>
          <w:rFonts w:ascii="&amp;quot" w:hAnsi="&amp;quot"/>
          <w:color w:val="000000" w:themeColor="text1"/>
        </w:rPr>
      </w:pPr>
      <w:r w:rsidRPr="00202B5A">
        <w:rPr>
          <w:rFonts w:ascii="Arial" w:hAnsi="Arial" w:cs="Arial"/>
          <w:color w:val="000000" w:themeColor="text1"/>
        </w:rPr>
        <w:t xml:space="preserve"> </w:t>
      </w:r>
      <w:r w:rsidRPr="00202B5A">
        <w:rPr>
          <w:rFonts w:ascii="&amp;quot" w:hAnsi="&amp;quot"/>
          <w:color w:val="000000" w:themeColor="text1"/>
        </w:rPr>
        <w:t xml:space="preserve"> </w:t>
      </w:r>
    </w:p>
    <w:p w14:paraId="606E0C93" w14:textId="210134AC" w:rsidR="0023004E" w:rsidRPr="00B047CC" w:rsidRDefault="00C53D88" w:rsidP="00950877">
      <w:pPr>
        <w:spacing w:line="24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79413397"/>
          <w:placeholder>
            <w:docPart w:val="12914FDF565E4E318D513D7C179BE1DE"/>
          </w:placeholder>
        </w:sdtPr>
        <w:sdtEndPr/>
        <w:sdtContent>
          <w:r w:rsidR="00A1281A" w:rsidRPr="003A0C9E">
            <w:rPr>
              <w:rFonts w:ascii="Arial" w:hAnsi="Arial" w:cs="Arial"/>
            </w:rPr>
            <w:t xml:space="preserve">Asimismo, le informamos que para cumplir con las finalidades descritas en este aviso de privacidad </w:t>
          </w:r>
          <w:r w:rsidR="00A1281A">
            <w:rPr>
              <w:rFonts w:ascii="Arial" w:hAnsi="Arial" w:cs="Arial"/>
            </w:rPr>
            <w:t xml:space="preserve">no </w:t>
          </w:r>
          <w:r w:rsidR="00A1281A" w:rsidRPr="003A0C9E">
            <w:rPr>
              <w:rFonts w:ascii="Arial" w:hAnsi="Arial" w:cs="Arial"/>
            </w:rPr>
            <w:t xml:space="preserve">se tratarán datos personales sensibles, que </w:t>
          </w:r>
          <w:r w:rsidR="00A1281A">
            <w:rPr>
              <w:rFonts w:ascii="Arial" w:hAnsi="Arial" w:cs="Arial"/>
            </w:rPr>
            <w:t xml:space="preserve">requieren de especial protección. </w:t>
          </w:r>
        </w:sdtContent>
      </w:sdt>
      <w:r w:rsidR="00A1281A" w:rsidRPr="003A0C9E">
        <w:rPr>
          <w:rFonts w:ascii="Arial" w:hAnsi="Arial" w:cs="Arial"/>
        </w:rPr>
        <w:t xml:space="preserve">Le informamos que el tratamiento de dichos datos es necesario para cumplir las obligaciones derivadas de la relación jurídica entre usted y </w:t>
      </w:r>
      <w:r w:rsidR="004F24AF">
        <w:rPr>
          <w:rStyle w:val="Arial11"/>
          <w:rFonts w:cs="Arial"/>
        </w:rPr>
        <w:t>Universidad Tecm</w:t>
      </w:r>
      <w:r w:rsidR="00A1281A">
        <w:rPr>
          <w:rStyle w:val="Arial11"/>
          <w:rFonts w:cs="Arial"/>
        </w:rPr>
        <w:t>ilenio</w:t>
      </w:r>
      <w:r w:rsidR="00A1281A" w:rsidRPr="003A0C9E">
        <w:rPr>
          <w:rFonts w:ascii="Arial" w:hAnsi="Arial" w:cs="Arial"/>
        </w:rPr>
        <w:t>, razón por la cual su consentimiento se encuentra exceptuado.</w:t>
      </w:r>
    </w:p>
    <w:p w14:paraId="25056B53" w14:textId="48B19A02" w:rsidR="00B54B70" w:rsidRPr="003A0C9E" w:rsidRDefault="004F24AF" w:rsidP="00950877">
      <w:pPr>
        <w:spacing w:line="240" w:lineRule="auto"/>
        <w:jc w:val="both"/>
        <w:rPr>
          <w:rFonts w:ascii="Arial" w:hAnsi="Arial" w:cs="Arial"/>
          <w:b/>
          <w:lang w:val="es-ES_tradnl"/>
        </w:rPr>
      </w:pPr>
      <w:r w:rsidRPr="003A0C9E">
        <w:rPr>
          <w:rFonts w:ascii="Arial" w:hAnsi="Arial" w:cs="Arial"/>
          <w:b/>
          <w:lang w:val="es-ES_tradnl"/>
        </w:rPr>
        <w:t>FINALIDADES PRIMARIAS</w:t>
      </w:r>
    </w:p>
    <w:p w14:paraId="7AEB07D6" w14:textId="77777777" w:rsidR="00D60A0D" w:rsidRDefault="0056201B" w:rsidP="00D60A0D">
      <w:p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Style w:val="Arial11"/>
          <w:rFonts w:cs="Arial"/>
        </w:rPr>
        <w:t>Univ</w:t>
      </w:r>
      <w:r w:rsidR="004F24AF">
        <w:rPr>
          <w:rStyle w:val="Arial11"/>
          <w:rFonts w:cs="Arial"/>
        </w:rPr>
        <w:t>ersidad Tecm</w:t>
      </w:r>
      <w:r>
        <w:rPr>
          <w:rStyle w:val="Arial11"/>
          <w:rFonts w:cs="Arial"/>
        </w:rPr>
        <w:t>ilenio</w:t>
      </w:r>
      <w:r w:rsidR="00167B8E" w:rsidRPr="003A0C9E">
        <w:rPr>
          <w:rFonts w:ascii="Arial" w:hAnsi="Arial" w:cs="Arial"/>
          <w:lang w:val="es-ES"/>
        </w:rPr>
        <w:t xml:space="preserve"> </w:t>
      </w:r>
      <w:r w:rsidR="00B54B70" w:rsidRPr="003A0C9E">
        <w:rPr>
          <w:rFonts w:ascii="Arial" w:hAnsi="Arial" w:cs="Arial"/>
          <w:lang w:val="es-ES"/>
        </w:rPr>
        <w:t xml:space="preserve">tratará sus datos personales </w:t>
      </w:r>
      <w:r w:rsidR="00B54B70" w:rsidRPr="003A0C9E">
        <w:rPr>
          <w:rFonts w:ascii="Arial" w:hAnsi="Arial" w:cs="Arial"/>
          <w:lang w:val="es-ES_tradnl"/>
        </w:rPr>
        <w:t xml:space="preserve">para las </w:t>
      </w:r>
      <w:r w:rsidR="00167B8E" w:rsidRPr="003A0C9E">
        <w:rPr>
          <w:rFonts w:ascii="Arial" w:hAnsi="Arial" w:cs="Arial"/>
          <w:lang w:val="es-ES_tradnl"/>
        </w:rPr>
        <w:t xml:space="preserve">siguientes </w:t>
      </w:r>
      <w:r w:rsidR="00B54B70" w:rsidRPr="003A0C9E">
        <w:rPr>
          <w:rFonts w:ascii="Arial" w:hAnsi="Arial" w:cs="Arial"/>
          <w:lang w:val="es-ES_tradnl"/>
        </w:rPr>
        <w:t>finalidades primarias y necesarias:</w:t>
      </w:r>
    </w:p>
    <w:p w14:paraId="2C484C2D" w14:textId="39DB0AAD" w:rsidR="0056201B" w:rsidRPr="00F11F74" w:rsidRDefault="0056201B" w:rsidP="00D60A0D">
      <w:pPr>
        <w:pStyle w:val="Prrafodelista"/>
        <w:numPr>
          <w:ilvl w:val="0"/>
          <w:numId w:val="10"/>
        </w:numPr>
        <w:spacing w:line="240" w:lineRule="auto"/>
        <w:jc w:val="both"/>
        <w:rPr>
          <w:rStyle w:val="Arial11"/>
          <w:rFonts w:cs="Arial"/>
          <w:lang w:val="es-ES_tradnl"/>
        </w:rPr>
      </w:pPr>
      <w:r w:rsidRPr="00AF7AF4">
        <w:rPr>
          <w:rStyle w:val="Arial11"/>
        </w:rPr>
        <w:t xml:space="preserve">Para la administración </w:t>
      </w:r>
      <w:r>
        <w:rPr>
          <w:rStyle w:val="Arial11"/>
        </w:rPr>
        <w:t>de su participac</w:t>
      </w:r>
      <w:r w:rsidR="001F7DE9">
        <w:rPr>
          <w:rStyle w:val="Arial11"/>
        </w:rPr>
        <w:t>ión en el</w:t>
      </w:r>
      <w:r w:rsidR="00B757A3">
        <w:rPr>
          <w:rStyle w:val="Arial11"/>
        </w:rPr>
        <w:t xml:space="preserve"> evento </w:t>
      </w:r>
      <w:r w:rsidR="001A52B0">
        <w:rPr>
          <w:rStyle w:val="Arial11"/>
        </w:rPr>
        <w:t xml:space="preserve">virtual </w:t>
      </w:r>
      <w:r w:rsidR="00B047CC" w:rsidRPr="00D60A0D">
        <w:rPr>
          <w:rFonts w:ascii="Arial" w:hAnsi="Arial" w:cs="Arial"/>
          <w:bCs/>
          <w:iCs/>
          <w:szCs w:val="20"/>
        </w:rPr>
        <w:t>P</w:t>
      </w:r>
      <w:proofErr w:type="spellStart"/>
      <w:r w:rsidR="00B757A3" w:rsidRPr="00D60A0D">
        <w:rPr>
          <w:rFonts w:ascii="Arial" w:hAnsi="Arial" w:cs="Arial"/>
          <w:bCs/>
          <w:iCs/>
          <w:szCs w:val="20"/>
          <w:lang w:val="es-ES_tradnl"/>
        </w:rPr>
        <w:t>ositive</w:t>
      </w:r>
      <w:proofErr w:type="spellEnd"/>
      <w:r w:rsidR="00F11F74">
        <w:rPr>
          <w:rFonts w:ascii="Arial" w:hAnsi="Arial" w:cs="Arial"/>
          <w:bCs/>
          <w:iCs/>
          <w:szCs w:val="20"/>
          <w:lang w:val="es-ES_tradnl"/>
        </w:rPr>
        <w:t xml:space="preserve"> </w:t>
      </w:r>
      <w:proofErr w:type="spellStart"/>
      <w:r w:rsidR="00B047CC" w:rsidRPr="00D60A0D">
        <w:rPr>
          <w:rFonts w:ascii="Arial" w:hAnsi="Arial" w:cs="Arial"/>
          <w:bCs/>
          <w:iCs/>
          <w:szCs w:val="20"/>
          <w:lang w:val="es-ES_tradnl"/>
        </w:rPr>
        <w:t>W</w:t>
      </w:r>
      <w:r w:rsidR="00B757A3" w:rsidRPr="00D60A0D">
        <w:rPr>
          <w:rFonts w:ascii="Arial" w:hAnsi="Arial" w:cs="Arial"/>
          <w:bCs/>
          <w:iCs/>
          <w:szCs w:val="20"/>
          <w:lang w:val="es-ES_tradnl"/>
        </w:rPr>
        <w:t>orkplaces</w:t>
      </w:r>
      <w:proofErr w:type="spellEnd"/>
      <w:r w:rsidR="00B757A3" w:rsidRPr="00D60A0D">
        <w:rPr>
          <w:rFonts w:ascii="Arial" w:hAnsi="Arial" w:cs="Arial"/>
          <w:bCs/>
          <w:iCs/>
          <w:szCs w:val="20"/>
          <w:lang w:val="es-ES_tradnl"/>
        </w:rPr>
        <w:t xml:space="preserve"> </w:t>
      </w:r>
      <w:r w:rsidR="00B047CC" w:rsidRPr="00D60A0D">
        <w:rPr>
          <w:rFonts w:ascii="Arial" w:hAnsi="Arial" w:cs="Arial"/>
          <w:bCs/>
          <w:iCs/>
          <w:szCs w:val="20"/>
          <w:lang w:val="es-ES_tradnl"/>
        </w:rPr>
        <w:t>S</w:t>
      </w:r>
      <w:r w:rsidR="00B757A3" w:rsidRPr="00D60A0D">
        <w:rPr>
          <w:rFonts w:ascii="Arial" w:hAnsi="Arial" w:cs="Arial"/>
          <w:bCs/>
          <w:iCs/>
          <w:szCs w:val="20"/>
          <w:lang w:val="es-ES_tradnl"/>
        </w:rPr>
        <w:t>ummit</w:t>
      </w:r>
      <w:r w:rsidR="00662432">
        <w:rPr>
          <w:rStyle w:val="Arial11"/>
        </w:rPr>
        <w:t>.</w:t>
      </w:r>
    </w:p>
    <w:p w14:paraId="23355B20" w14:textId="35D27BC1" w:rsidR="00F11F74" w:rsidRPr="00F11F74" w:rsidRDefault="00F11F74" w:rsidP="00F11F74">
      <w:pPr>
        <w:numPr>
          <w:ilvl w:val="0"/>
          <w:numId w:val="6"/>
        </w:numPr>
        <w:spacing w:before="75" w:after="75" w:line="240" w:lineRule="auto"/>
        <w:jc w:val="both"/>
        <w:rPr>
          <w:rStyle w:val="Arial11"/>
        </w:rPr>
      </w:pPr>
      <w:r w:rsidRPr="00F11F74">
        <w:rPr>
          <w:rStyle w:val="Arial11"/>
        </w:rPr>
        <w:t xml:space="preserve">Para que el que el evento virtual Positive </w:t>
      </w:r>
      <w:proofErr w:type="spellStart"/>
      <w:r w:rsidRPr="00F11F74">
        <w:rPr>
          <w:rStyle w:val="Arial11"/>
        </w:rPr>
        <w:t>Workplaces</w:t>
      </w:r>
      <w:proofErr w:type="spellEnd"/>
      <w:r w:rsidRPr="00F11F74">
        <w:rPr>
          <w:rStyle w:val="Arial11"/>
        </w:rPr>
        <w:t xml:space="preserve"> Summit</w:t>
      </w:r>
      <w:r>
        <w:rPr>
          <w:rStyle w:val="Arial11"/>
        </w:rPr>
        <w:t xml:space="preserve"> sea </w:t>
      </w:r>
      <w:r w:rsidRPr="00F11F74">
        <w:rPr>
          <w:rStyle w:val="Arial11"/>
        </w:rPr>
        <w:t>transmitido en vivo (</w:t>
      </w:r>
      <w:proofErr w:type="spellStart"/>
      <w:r w:rsidRPr="00F11F74">
        <w:rPr>
          <w:rStyle w:val="Arial11"/>
        </w:rPr>
        <w:t>streaming</w:t>
      </w:r>
      <w:proofErr w:type="spellEnd"/>
      <w:r w:rsidRPr="00F11F74">
        <w:rPr>
          <w:rStyle w:val="Arial11"/>
        </w:rPr>
        <w:t>) a través de las redes sociales oficiales de Universidad Tecmilenio</w:t>
      </w:r>
      <w:r>
        <w:rPr>
          <w:rStyle w:val="Arial11"/>
        </w:rPr>
        <w:t xml:space="preserve"> y el </w:t>
      </w:r>
      <w:r w:rsidRPr="00AE3EEB">
        <w:rPr>
          <w:rStyle w:val="Arial11"/>
        </w:rPr>
        <w:t>Instituto de Ciencias del Bienestar y la Felicidad</w:t>
      </w:r>
      <w:r>
        <w:rPr>
          <w:rStyle w:val="Arial11"/>
        </w:rPr>
        <w:t>.</w:t>
      </w:r>
    </w:p>
    <w:p w14:paraId="791A1732" w14:textId="5C7A184A" w:rsidR="0023004E" w:rsidRDefault="0056201B" w:rsidP="0023004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Style w:val="Arial11"/>
        </w:rPr>
      </w:pPr>
      <w:r>
        <w:rPr>
          <w:rStyle w:val="Arial11"/>
        </w:rPr>
        <w:t xml:space="preserve">Para brindarle asistencia técnica </w:t>
      </w:r>
      <w:proofErr w:type="gramStart"/>
      <w:r>
        <w:rPr>
          <w:rStyle w:val="Arial11"/>
        </w:rPr>
        <w:t>en caso que</w:t>
      </w:r>
      <w:proofErr w:type="gramEnd"/>
      <w:r>
        <w:rPr>
          <w:rStyle w:val="Arial11"/>
        </w:rPr>
        <w:t xml:space="preserve"> usted así lo solicite.</w:t>
      </w:r>
    </w:p>
    <w:p w14:paraId="25324E38" w14:textId="77777777" w:rsidR="00334683" w:rsidRPr="00334683" w:rsidRDefault="0056201B" w:rsidP="0033468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Style w:val="Arial11"/>
          <w:rFonts w:asciiTheme="minorHAnsi" w:hAnsiTheme="minorHAnsi"/>
          <w:lang w:val="es-ES_tradnl"/>
        </w:rPr>
      </w:pPr>
      <w:r w:rsidRPr="00AF7AF4">
        <w:rPr>
          <w:rStyle w:val="Arial11"/>
        </w:rPr>
        <w:t>Atender, tramitar y dar seguimiento a sus solicitudes de información, comentarios y sugerencias sobre los servicios que ofrecemos.</w:t>
      </w:r>
    </w:p>
    <w:p w14:paraId="3CEEB0EC" w14:textId="0F357291" w:rsidR="00662432" w:rsidRPr="00E612BB" w:rsidRDefault="00303CFA" w:rsidP="00E612BB">
      <w:pPr>
        <w:numPr>
          <w:ilvl w:val="0"/>
          <w:numId w:val="6"/>
        </w:numPr>
        <w:spacing w:before="75" w:after="75" w:line="240" w:lineRule="auto"/>
        <w:jc w:val="both"/>
        <w:rPr>
          <w:rStyle w:val="Arial11"/>
        </w:rPr>
      </w:pPr>
      <w:r>
        <w:rPr>
          <w:noProof/>
          <w:lang w:eastAsia="es-MX"/>
        </w:rPr>
        <w:lastRenderedPageBreak/>
        <w:drawing>
          <wp:anchor distT="0" distB="0" distL="0" distR="0" simplePos="0" relativeHeight="251661312" behindDoc="1" locked="0" layoutInCell="1" allowOverlap="1" wp14:anchorId="1491F936" wp14:editId="5EC76A8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2400" cy="100584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2B0" w:rsidRPr="006876C0">
        <w:rPr>
          <w:rStyle w:val="Arial11"/>
        </w:rPr>
        <w:t xml:space="preserve">Para guardar memoria, resumen, edición del evento virtual </w:t>
      </w:r>
      <w:r w:rsidR="001A52B0" w:rsidRPr="00334683">
        <w:rPr>
          <w:rFonts w:ascii="Arial" w:hAnsi="Arial" w:cs="Arial"/>
          <w:bCs/>
          <w:iCs/>
          <w:szCs w:val="20"/>
        </w:rPr>
        <w:t>P</w:t>
      </w:r>
      <w:proofErr w:type="spellStart"/>
      <w:r w:rsidR="001A52B0" w:rsidRPr="00334683">
        <w:rPr>
          <w:rFonts w:ascii="Arial" w:hAnsi="Arial" w:cs="Arial"/>
          <w:bCs/>
          <w:iCs/>
          <w:szCs w:val="20"/>
          <w:lang w:val="es-ES_tradnl"/>
        </w:rPr>
        <w:t>ositive</w:t>
      </w:r>
      <w:proofErr w:type="spellEnd"/>
      <w:r w:rsidR="001A52B0" w:rsidRPr="00334683">
        <w:rPr>
          <w:rFonts w:ascii="Arial" w:hAnsi="Arial" w:cs="Arial"/>
          <w:bCs/>
          <w:iCs/>
          <w:szCs w:val="20"/>
          <w:lang w:val="es-ES_tradnl"/>
        </w:rPr>
        <w:t xml:space="preserve"> </w:t>
      </w:r>
      <w:proofErr w:type="spellStart"/>
      <w:r w:rsidR="001A52B0" w:rsidRPr="00334683">
        <w:rPr>
          <w:rFonts w:ascii="Arial" w:hAnsi="Arial" w:cs="Arial"/>
          <w:bCs/>
          <w:iCs/>
          <w:szCs w:val="20"/>
          <w:lang w:val="es-ES_tradnl"/>
        </w:rPr>
        <w:t>Workplaces</w:t>
      </w:r>
      <w:proofErr w:type="spellEnd"/>
      <w:r w:rsidR="001A52B0" w:rsidRPr="00334683">
        <w:rPr>
          <w:rFonts w:ascii="Arial" w:hAnsi="Arial" w:cs="Arial"/>
          <w:bCs/>
          <w:iCs/>
          <w:szCs w:val="20"/>
          <w:lang w:val="es-ES_tradnl"/>
        </w:rPr>
        <w:t xml:space="preserve"> Summit</w:t>
      </w:r>
      <w:r w:rsidR="001A52B0">
        <w:rPr>
          <w:rStyle w:val="Arial11"/>
        </w:rPr>
        <w:t xml:space="preserve"> </w:t>
      </w:r>
      <w:r w:rsidR="001A52B0" w:rsidRPr="006876C0">
        <w:rPr>
          <w:rStyle w:val="Arial11"/>
        </w:rPr>
        <w:t xml:space="preserve">con la finalidad de documentar las participaciones y ponencias y elaborar material informativo, de </w:t>
      </w:r>
      <w:r w:rsidR="001A52B0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45E1320" wp14:editId="2E48C455">
                <wp:simplePos x="0" y="0"/>
                <wp:positionH relativeFrom="page">
                  <wp:posOffset>24130</wp:posOffset>
                </wp:positionH>
                <wp:positionV relativeFrom="page">
                  <wp:align>top</wp:align>
                </wp:positionV>
                <wp:extent cx="7795895" cy="10050145"/>
                <wp:effectExtent l="0" t="0" r="0" b="8255"/>
                <wp:wrapNone/>
                <wp:docPr id="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5895" cy="10050145"/>
                          <a:chOff x="-37" y="-75"/>
                          <a:chExt cx="12277" cy="15827"/>
                        </a:xfrm>
                      </wpg:grpSpPr>
                      <pic:pic xmlns:pic="http://schemas.openxmlformats.org/drawingml/2006/picture">
                        <pic:nvPicPr>
                          <pic:cNvPr id="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3" y="241"/>
                            <a:ext cx="3318" cy="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45"/>
                            <a:ext cx="12239" cy="15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7" y="-75"/>
                            <a:ext cx="12239" cy="15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C5B2C" id="Group 22" o:spid="_x0000_s1026" style="position:absolute;margin-left:1.9pt;margin-top:0;width:613.85pt;height:791.35pt;z-index:-251651072;mso-position-horizontal-relative:page;mso-position-vertical:top;mso-position-vertical-relative:page" coordorigin="-37,-75" coordsize="12277,158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IpYkmXDruFZdxprp80fzLWvxSigzlGM9zmqK3&#10;LizjuBn+L+9WRcWklv8Ae+5/fqTklS5CKiiioMwooooAKKKKACiiigApyOyNuX5KbRQBr2moLc/K&#10;3yv6VezXNVq2l/v/AHcn36o6qdT+Y0aKKKs6QooooAZTJpkiTc1R3NylumW/75rIuZmuG3N0qJGM&#10;qnIOnu2uGx91f7tQUUVJx84UUUUCCiiigAooooAKKKKACinojO21fnq/baWq/NJ8/wDs0GkY85Vt&#10;7SS4+79z+/WlbWKWw/2/71WU2/w0pxWp0xpRgOooooN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Ebpu&#10;iKtWFcQ+TI610B6VR1GHfDvH3lqDGpDnMiiiipOIKKKKACiiigAooooAKKKKACrNmm+5Sq1X9JT5&#10;3alH4jWPxGvRRRWx3BRRRQAUUUUAYmow7bkH+/VStXVE3xK392sqoOCpH3goooqTMKKKKACiiigA&#10;ooooAKP4zRViwTfcr/sUDj8ZtQp5UarUlFFanpBRRRQAUUUUAZ2rrmJWrKrcvk32zVh1EjjqfEFF&#10;FFSYBRRRQAUUUUAFFFFABRRRQAVsWFt5Me5vvtVKwh86f/YStrNVE6qUftC0UUVZ0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p9FAHPXcPlTstRVq6pDvi8z+7WVUHBKPJIKKKK&#10;kzCiiigAooooAKKKKACtXS0/0d2/2qyq3LRNlqoqo/Eb0PiLVFFFWdgUUUUAFFFFAEFwnmwMtYFd&#10;EelYdyuy5daiRy1iGiiipOYKKKKACiiigAooooAK0tHT7zVm1tWCbLZRVG9P4i5RRRVnYFFFFABR&#10;RRQBGy5Wudf5GrpP4aw7xNty9RI5axXoooqTmCiiigAooooAKKKKACiirFhD5s6/3EoHH4zVsoPs&#10;8AB+93qzRRWp6Q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RyJvV&#10;l9awHTZKy/3a6H+KsjVF2TI396okYVvhKVFFFScYUUUUAFFFFABRRRQAV0SDZGq1hW3zzxL/ALVb&#10;o6VUTqoklFFFWdIUUUUAFFFFADT1rJ1RP36N/erWPWqGqL+5Vv7rUGdT4TKooorI4AooooAKKKKA&#10;CiiigB6JvZErfXhcVi2K7rla2u9VE6qJJRRRVnSFFFFABRRRQAg6Vi6qn+lf7y1tDpWbq/WJqj7J&#10;jV+EzKKKKk4gooooAKKKKACiiigArY0qHZb7v71ZSJvdFrfjUBMVUTegSUUUVZ2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R1KPdb/wC7V6onXcuKCJHPUUjpselr&#10;I88KKKKACiiigAooooAsWCf6Ylbp6Vj6Un7/AP4DWwelOPwnbS+EWiiitDYKKKKACiiigAqtfJvt&#10;X/3as0x/nVloA5yiiisjzAooooAKKKKACiiigDQ0lMyO393itQdaoaSuImb1q+OtanfT+EdRRRQa&#10;BRRRQAUUUUAN/hqnqZ/cqfRqufw1Wv8A57Z6DOXwmJRRRWRwBRRRQAUUUUAFFFFAF7Tod8+7+5Wu&#10;elZ+lp+7Zv71aB6VqdtL4RaKKKDY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Bv023L1Xq/qyfOjVQrGXxHBL4gooopmYUUUUAFFFFAGlpK4aX61pnpWfpH3Gr&#10;QPStTtpfCLRRRQbBRRRQAUUUUAFFFFAHOTfJLKv+1TKsXy7blqr1keby++FFFFAgooooAKKKKANn&#10;Tk/0ZKt/w1BZ/wDHtF/u1P8Aw1qd8fhHUUUUGgUUUUAFFFFABUF5/wAe0v8Au1PUcv8Aqm+lAHO0&#10;UUVkeYFFFFABRRRQAUUU5E3yov8AtUAbdomyBF/2anPWhaD1rU9JDqKKKB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Z2q/wCqRv8AarKrY1Jf9GIrHqDjq/EF&#10;FFFSYBRRRQAUUUUAa2ln9wzf7VXv4apaX/x7f8Cq7/DWp3x+EdRRRQaBRRRQAUUUUAFFFFAGJqX/&#10;AB9VUq7qn+vT/dqlUHBL4goooqTMKKKKACiiigDoohtiRf8AZqSiitT0wooooAKKKKACiiigApj/&#10;AHKfRQBzNFOk++9NrI8wKKKKACiiigAqxYnfcxVXq3pyf6TRE0h8Rt0UUVqd4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Vvv+PST6Vh1uXf/AB6y/wC7&#10;WHUSOOt8QUUUVJgFFFFABRRRQBs6d/x6pVv+Gqenf8eaVc/hrU74/COooooNAooooAKKKKACiiig&#10;DI1f/Wp/u1QrQ1f/AFqVn1BwVfjCiiipMwooooAKcn+tX/eptPh/1q/71A4/GdHRRRWp6QUUUUAF&#10;FFFABRRRQAUUUUAc3N/rX/3qbTpf+Pib/eptZHmBRRRQAUUUUAFXdH/4+H/3apVoaR/rXqjSl8Zr&#10;UUUVZ3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W&#10;7/49Zf8AdrDrcu/+PWX/AHaw6mWxx1viCiiioMAooooAKKKKANjTv+PNKufw1T07/jzSrn8NanfH&#10;4R1FFFBoFFFFABRRRQAUUUUAZGr/AHk/3aoVf1f7yf7tUKg46nxBRRRUmAUUUUAFPh/4+F/36ZT4&#10;f+Phf9+gcfjOjooorU9IKKKKACiiigAooooAKKKKAObuP9dL/vU2nXH+ul/3qbWR5gUUUUAFFFFA&#10;BWho/wB+Ws+tDR/vy1RpS+M1qKKKs7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Crd/8AHrL/ALtYdbl3/wAesv8Au1h1MtjjrfEFFFFQYBRRRQAUUUUA&#10;bGnf8eaVc/hqnp3/AB5pVz+GtTvj8I6iiig0CiiigAooooAKKKKAMjV/vJ/u1Qq/q/3k/wB2qFQc&#10;dT4goooqTAKKKKACnw/8fC/79Mp8P/Hwv+/QOPxnR0UUVqekFFFFABRRRQAUUUUAFFFFAHN3H+ul&#10;/wB6m064/wBdL/vU2sjzAooooAKKKKACtDR/vy1n1oaP9+WqNKXxmtRRRVn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Vbv/AI9Zf92sOty7/wCPWX/d&#10;rDqZbHHW+IKKKKgwCiiigAooooA2NO/480q5/DVPTv8AjzSrn8NanfH4R1FFFBoFFFFABRRRQAUU&#10;UUAZGr/eT/dqhV/V/vJ/u1QqDjqfEFFFFSYBRRRQAU+H/j4X/fplPh/4+F/36Bx+M6OiiitT0goo&#10;ooAKKKKACiiigAooooA5u4/10v8AvU2nXH+ul/3qbWR5gUUUUAFFFFABWho/35az60NH+/LVGlL4&#10;zWoooqzv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Kt3/AMesv+7WHW5d/wDHrL/u1h1MtjjrfEFFFFQYBRRRQAUUUUAbGnf8eaVc/hqnp3/HmlXP4a1O&#10;+PwjqKKKDQKKKKACiiigAooooAyNX+8n+7VCr+r/AHk/3aoVBx1PiCiiipMAooooAKfD/wAfC/79&#10;Mp8P/Hwv+/QOPxnR0UUVqekFFFFABRRRQAUUUUAFFFFAHN3H+ul/3qbTrj/XS/71NrI8wKKKKACi&#10;iigArQ0f78tZ9aGj/flqjSl8ZrUUUVZ3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FW7/AOPWX/drDrcu/wDj1l/3aw6mWxx1viCiiioMAooooAKKKKAN&#10;jTv+PNKufw1T07/jzSrn8NanfH4R1FFFBoFFFFABRRRQAUUUUAZGr/eT/dqhV/V/vJ/u1QqDjqfE&#10;FFFFSYBRRRQAU+H/AI+F/wB+mU+H/j4X/foHH4zo6KKK1PSCiiigAooooAKKKKACiiigDm7j/XS/&#10;71Np1x/rpf8AeptZHmBRRRQAUUUUAFaGj/flrPrQ0f78tUaUvjNaiiirO8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q3f/HrL/u1h1uXf/HrL/u1h1Mt&#10;jjrfEFFFFQYBRRRQAUUUUAbGnf8AHmlXP4ap6d/x5pVz+GtTvj8I6iiig0CiiigAooooAKKKKAMj&#10;V/vJ/u1Qq/q/3k/3aoVBx1PiCiiipMAooooAKfD/AMfC/wC/TKfD/wAfC/79A4/GdHRRRWp6QUUU&#10;UAFFFFABRRRQAUUUUAc3cf66X/eptOuP9dL/AL1NrI8wKKKKACiiigArQ0f78tZ9aGj/AH5ao0pf&#10;Ga1FFFWd4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Vu/+PWX/drDrcu/+PWX/drDqZbHHW+IKKKKgwCiiigAooooA2NO/wCPNKufw1T07/jzSrn8Nanf&#10;H4R1FFFBoFFFFABRRRQAUUUUAZGr/eT/AHaoVf1f7yf7tUKg46nxBRRRUmAUUUUAFPh/4+F/36ZT&#10;4f8Aj4X/AH6Bx+M6OiiitT0gooooAKKKKACiiigAooooA5u4/wBdL/vU2nXH+ul/3qbWR5gUUUUA&#10;FFFFABWho/35az60NH+/LVGlL4zWoooqzv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Kt3/x6y/7tYdbl3/x6y/7tYdTLY463xBRRRUGAUUUUAFFFFAGx&#10;p3/HmlXP4ap6d/x5pVz+GtTvj8I6iiig0CiiigAooooAKKKKAMjV/vJ/u1Qq/q/3k/3aoVBx1PiC&#10;iiipMAooooAKfD/x8L/v0ynw/wDHwv8Av0Dj8Z0dFFFanpBRRRQAUUUUAFFFFABRRRQBzdx/rpf9&#10;6m064/10v+9TayPMCiiigAooooAK0NH+/LWfWho/35ao0pfGa1FFFWd4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Vu/+PWX/AHaw63Lv/j1l/wB2sOpl&#10;scdb4goooqDAKKKKACiiigDY07/jzSrn8NU9O/480q5/DWp3x+EdRRRQaBRRRQAUUUUAFFFFAGRq&#10;/wB5P92qFX9X+8n+7VCoOOp8QUUUVJgFFFFABT4f+Phf9+mU+H/j4X/foHH4zo6KKK1PSCiiigAo&#10;oooAKKKKACiiigDm7j/XS/71Np1x/rpf96m1keYFFFFABRRRQAVoaP8AflrPrQ0f78tUaUvjNaii&#10;irO8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q3f/&#10;AB6y/wC7WHW5d/8AHrL/ALtYdTLY463xBRRRUGAUUUUAFFFFAGxp3/HmlXP4ap6d/wAeaVc/hrU7&#10;4/COooooNAooooAKKKKACiiigDI1f7yf7tUKv6v95P8AdqhUHHU+IKKKKkwCiiigAp8P/Hwv+/TK&#10;fD/x8L/v0Dj8Z0dFFFanpBRRRQAUUUUAFFFFABRRRQBzdx/rpf8AeptOuP8AXS/71NrI8wKKKKAC&#10;iiigArQ0f78tZ9aGj/flqjSl8ZrUUUVZ3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W7/wCPWX/drDrcu/8Aj1l/3aw6mWxx1viCiiioMAooooAKKKKA&#10;NjTv+PNKufw1T07/AI80q5/DWp3x+EdRRRQaBRRRQAUUUUAFFFFAGRq/3k/3aoVf1f7yf7tUKg46&#10;nxBRRRUmAUUUUAFPh/4+F/36ZT4f+Phf9+gcfjOjooorU9IKKKKACiiigAooooAKKKKAObuP9dL/&#10;AL1Np1x/rpf96m1keYFFFFABRRRQAVoaP9+Ws+tDR/vy1RpS+M1qKKKs7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rd/wDHrL/u1h1uXf8Ax6y/7tYd&#10;TLY463xBRRRUGAUUUUAFFFFAGxp3/HmlXP4ap6d/x5pVz+GtTvj8I6iiig0CiiigAooooAKKKKAM&#10;jV/vJ/u1Qq/q/wB5P92qFQcdT4goooqTAKKKKACnw/8AHwv+/TKfD/x8L/v0Dj8Z0dFFFanpBRRR&#10;QAUUUUAFFFFABRRRQBzdx/rpf96m064/10v+9TayPMCiiigAooooAK0NH+/LWfWho/35ao0pfGa1&#10;FFFWd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Vu&#10;/wDj1l/3aw63Lv8A49Zf92sOplscdb4goooqDAKKKKACiiigDY07/jzSrn8NU9O/480q5/DWp3x+&#10;EdRRRQaBRRRQAUUUUAFFFFAGRq/3k/3aoVf1f7yf7tUKg46nxBRRRUmAUUUUAFPh/wCPhf8AfplP&#10;h/4+F/36Bx+M6OiiitT0gooooAKKKKACiiigAooooA5u4/10v+9Tadcf66X/AHqbWR5gUUUUAFFF&#10;FABWho/35az60NH+/LVGlL4zWoooqzv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t3/x6y/7tYdbl3/x6y/7tYdTLY463xBRRRUGAUUUUAFFFFAGxp3/&#10;AB5pVz+Gqenf8eaVc/hrU74/COooooNAooooAKKKKACiiigDI1f7yf7tUKv6v95P92qFQcdT4goo&#10;oqTAKKKKACnw/wDHwv8Av0ynw/8AHwv+/QOPxnR0UUVqekFFFFABRRRQAUUUUAFFFFAHN3H+ul/3&#10;qbTrj/XS/wC9TayPMCiiigAooooAK0NH+/LWfWho/wB+WqNKXxmtRRRVne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bv/j1l/3aw63Lv/j1l/3aw6mW&#10;xx1viCiiioMAooooAKKKKANjTv8AjzSrn8NU9O/480q5/DWp3x+EdRRRQaBRRRQAUUUUAFFFFAGR&#10;q/3k/wB2qFX9X+8n+7VCoOOp8QUUUVJgFFFFABT4f+Phf9+mU+H/AI+F/wB+gcfjOjooorU9IKKK&#10;KACiiigAooooAKKKKAObuP8AXS/71Np1x/rpf96m1keYFFFFABRRRQAVoaP9+Ws+tDR/vy1RpS+M&#10;1qKKKs7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rd/8esv+7WHW5d/8esv+7WHUy2OOt8QUUUVBgFFFFABRRRQBsad/x5pVz+Gqenf8eaVc/hrU74/C&#10;OooooNAooooAKKKKACiiigDI1f7yf7tUKv6v95P92qFQcdT4goooqTAKKKKACnw/8fC/79Mp8P8A&#10;x8L/AL9A4/GdHRRRWp6QUUUUAFFFFABRRRQAUUUUAc3cf66X/eptOuP9dL/vU2sjzAooooAKKKKA&#10;CtDR/vy1n1oaP9+WqNKXxmtRRRVne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Vbv/j1l/wB2sOty7/49Zf8AdrDqZbHHW+IKKKKgwCiiigAooooA2NO/&#10;480q5/DVPTv+PNKufw1qd8fhHUUUUGgUUUUAFFFFABRRRQBkav8AeT/dqhV/V/vJ/u1QqDjqfEFF&#10;FFSYBRRRQAU+H/j4X/fplPh/4+F/36Bx+M6OiiitT0gooooAKKKKACiiigAooooA5u4/10v+9Tad&#10;cf66X/eptZHmBRRRQAUUUUAFaGj/AH5az60NH+/LVGlL4zWoooqzv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//ZUEsDBAoAAAAA&#10;AAAAIQDBhKwdaXkBAGl5AQAVAAAAZHJzL21lZGlhL2ltYWdlMy5qcGVn/9j/4AAQSkZJRgABAQEA&#10;YABgAAD/2wBDAAMCAgMCAgMDAwMEAwMEBQgFBQQEBQoHBwYIDAoMDAsKCwsNDhIQDQ4RDgsLEBYQ&#10;ERMUFRUVDA8XGBYUGBIUFRT/2wBDAQMEBAUEBQkFBQkUDQsNFBQUFBQUFBQUFBQUFBQUFBQUFBQU&#10;FBQUFBQUFBQUFBQUFBQUFBQUFBQUFBQUFBQUFBT/wAARCAiWBq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kyPWk8xf7w/OgB1FJketGQaAFopMg96Mj1oAWikLAdSKMj1F&#10;AC0UUUAFFFFABRSZB70ZoAWikyPWjcD3H50ALRSZHqKNwPcUALRSZHqKM0AL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3H+yKXFLRQAUn+elLRQAUU&#10;UUAJ/npS0UUAFFFFABRRRQAUUUUAFFFFABRRRQAUUUUARlM8EEg9f/1UFfqSfw/UVJRU3kAUUUVQ&#10;BUZXIxjg9eP6VJRQBGVbGMf8Czg/oKkoooAKKKKACiiigAooooAKKKKACiiigAooooAKKKKAG7fa&#10;m7BnOOcZzjn+VSUVPvANK56cU6iiqAKKKKACiiigAooooAKKKKACowm4gnt074qSigCMJgAYyB3x&#10;/Sp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TNAC0Um&#10;aM0ALRSZozQAtFJmjNAC0UmaM0ALRSZozQAtFJmjNAC0UmaWgAooooAKKKKACiiigAooooAKKKKA&#10;CiiigAooooAKKKKACiiigAooooAKKKKACiiigAooooAKKKKACiiigAooooAKKKKACiiigAooooAK&#10;KKKACiiigAooooAKKKKACiiigAooooAKKKKACiiigAooooAKKKKACiiigAooooAKKKKACiiigAoo&#10;ooAKKKKACiiigAooooAKKTI9RRmgBaKTNGaAFopM0ZoAWikzRmgBaKTNGaAFopM0ZoAWikzS0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Kd7bfaIuBh16GsYjGc8Y610mfasjVLbY&#10;wkUYU9aiRz1IfaKNFFFScgUUUUAFFFFABRRRQAUUUUAFSW6b5kWo6t6am+46fdoHH4zYxT6KK1PS&#10;CiiigApmKfRQBztwnkzugqOr+qw7WSUA89aoVjI4J+5IKKKKZmFFFFABRRRQAUUUUAFFFPijMk6L&#10;gmgZr6fD5UCDHJ61aPWkRdopSOa1PRQ6iiigYUUUUAZWrp+8Rqzq2NTTfbM2OV5rHqDhq/GFFFFS&#10;ZBRRRQAUUUUAFFFFABRRRQAda0NPtt7+YeVHSqcUfnSbFGM1uxRCKPaoxVRN6Uebcloooqz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guYfOh21PRQBzRUqSCCCOxpKv6lD5Uqy&#10;Do3GKoVkebOPIFFFFAgooooAKKKKACiiigArT0hR871mVs6dHstl/wBrmqN6XxF2iiirOwKKKKAC&#10;iiigCpfx77Z+OR0rEro2XehBrAlTZJsqJHHXj1I6KKKkwCiiigAooooAKKKKACr2lpvmL/3ao1r6&#10;XHsiDYPzVRrS+Mv0UUVZ3BRRRQAUUUUAQzLvhdfVcVz9dEQSKwZU2TOtRI5axHRRRUnMFFFFABRR&#10;RQAUUUUAFFFPiTzJNgGaAL+lQbV8xhkt09q088ZpiRiJAoHFO7VqehGPLGw6iii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q3kPnQYwdw+YfWsM8V0h/SsO+g8q4YAHBGR&#10;USOatG65ivRRRUnKFFFFABRRRQAUUUUAFdBAu2GMdwuKw403ug7+lbwFVE6aJJRRRVnUFFFFABRR&#10;RQAg6Vh6gmy5b3rcHSsvVEyUcciokY1PhM6iiipOIKKKKACiiigAooooABz05roIU8uFVrDtU33C&#10;L2rfA4qonVRH0UUVZ0hRRRQAUUUUAIOlYeoJtum963B0rI1VSJkbH8NRIxq/CUaKKKk4gooooAKK&#10;KKACiiigAq/pUO5vMPGOlUcVt2sPk26rggiqOilH3i1RRRVnW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MrWI8qjVnVraopMC4BOGrJqDjq/GFFFFSYBRRRQAUUUUAa2kj90/+9V4dapaX/qT/AL1X&#10;R1rU76fwjqKKKDQKKKKACiiigAooooAwtSTbdMfUZqtV3VeLj/gNUqxl8RwS+IKKKKZmFFFFABRR&#10;S4JoA37cbYIxjotTUxRtVRin1qemFFFFABRRRQAUUUUAFMcEq1PooA5mihwc9KKyPMCiiigAoooo&#10;AKfbr5lzEvXDZplWbBM3i4GcCgcfjN2iiitT0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Cpff8erViVuXf8Ax6yfSsOokcdb4goooqTAKKKKACiiigDY&#10;03/j3H+9Vz+Gqenf8eaVc/hrU74/COooooNAooooAKKKKACiiigDG1gH7QnH8NUq0NX/ANalZ9Qc&#10;FX4woooqTMKKKKACnpy60ynw/wCtT60DgdHRRRWp6QUUUUAFFFFABRRRQAUUUUAc5J/rXplPm/1r&#10;f71MrI82YUUUUCCiiigAq9pX/H0T221Rq/pH+tf/AHao0pfGa9FFFWd4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Vu/+PWX/AHaw63Lv/j1l/wB2sOpl&#10;scdb4goooqDAKKKKACiiigDY07/jzSrn8NU9O/480q5/DWp3x+EdRRRQaBRRRQAUUUUAFFFFAGRq&#10;/wB5P92qFX9X+8n+7VCoOOp8QUUUVJgFFFFABT4f+Phf9+mU+H/j4X/foHH4zo6KKK1PSCiiigAo&#10;oooAKKKKACiiigDm7j/XS/71Np1x/rpf96m1keYFFFFABRRRQAVoaP8AflrPrQ0f78tUaUvjNaii&#10;irO8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q3f/&#10;AB6y/wC7WHW5d/8AHrL/ALtYdTLY463xBRRRUGAUUUUAFFFFAGxp3/HmlXP4ap6d/wAeaVc/hrU7&#10;4/COooooNAooooAKKKKACiiigDI1f7yf7tUKv6v95P8AdqhUHHU+IKKKKkwCiiigAp8P/Hwv+/TK&#10;fD/x8L/v0Dj8Z0dFFFanpBRRRQAUUUUAFFFFABRRRQBzdx/rpf8AeptOuP8AXS/71NrI8wKKKKAC&#10;iiigArQ0f78tZ9aGj/flqjSl8ZrUUUVZ3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W7/wCPWX/drDrcu/8Aj1l/3aw6mWxx1viCiiioMAooooAKKKKA&#10;NjTv+PNKufw1T07/AI80q5/DWp3x+EdRRRQaBRRRQAUUUUAFFFFAGRq/3k/3aoVf1f7yf7tUKg46&#10;nxBRRRUmAUUUUAFPh/4+F/36ZT4f+Phf9+gcfjOjooorU9IKKKKACiiigAooooAKKKKAObuP9dL/&#10;AL1Np1x/rpf96m1keYFFFFABRRRQAVoaP9+Ws+tDR/vy1RpS+M1qKKKs7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rd/wDHrL/u1h1uXf8Ax6y/7tYd&#10;TLY463xBRRRUGAUUUUAFFFFAGxp3/HmlXP4ap6d/x5pVz+GtTvj8I6iiig0CiiigAooooAKKKKAM&#10;jV/vJ/u1Qq/q/wB5P92qFQcdT4goooqTAKKKKACnw/8AHwv+/TKfD/x8L/v0Dj8Z0dFFFanpBRRR&#10;QAUUUUAFFFFABRRRQBzdx/rpf96m064/10v+9TayPMCiiigAooooAK0NH+/LWfWho/35ao0pfGa1&#10;FFFWd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Vu&#10;/wDj1l/3aw63Lv8A49Zf92sOplscdb4goooqDAKKKKACiiigDY07/jzSrn8NU9O/480q5/DWp3x+&#10;EdRRRQaBRRRQAUUUUAFFFFAGRq/3k/3aoVf1f7yf7tUKg46nxBRRRUmAUUUUAFPh/wCPhf8AfplP&#10;h/4+F/36Bx+M6OiiitT0gooooAKKKKACiiigAooooA5u4/10v+9Tadcf66X/AHqbWR5gUUUUAFFF&#10;FABWho/35az60NH+/LVGlL4zWoooqzv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t3/x6y/7tYdbl3/x6y/7tYdTLY463xBRRRUGAUUUUAFFFFAGxp3/&#10;AB5pVz+Gqenf8eaVc/hrU74/COooooNAooooAKKKKACiiigDI1f7yf7tUKv6v95P92qFQcdT4goo&#10;oqTAKKKKACnw/wDHwv8Av0ynw/8AHwv+/QOPxnR0UUVqekFFFFABRRRQAUUUUAFFFFAHN3H+ul/3&#10;qbTrj/XS/wC9TayPMCiiigAooooAK0NH+/LWfWho/wB+WqNKXxmtRRRVne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bv/j1l/3aw63Lv/j1l/3aw6mW&#10;xx1viCiiioMAooooAKKKKANjTv8AjzSrn8NU9O/480q5/DWp3x+EdRRRQaBRRRQAUUUUAFFFFAGR&#10;q/3k/wB2qFX9X+8n+7VCoOOp8QUUUVJgFFFFABT4f+Phf9+mU+H/AI+F/wB+gcfjOjooorU9IKKK&#10;KACiiigAooooAKKKKAObuP8AXS/71Np1x/rpf96m1keYFFFFABRRRQAVoaP9+Ws+tDR/vy1RpS+M&#10;1qKKKs7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rd/8esv+7WHW5d/8esv+7WHUy2OOt8QUUUVBgFFFFABRRRQBsad/x5pVz+Gqenf8eaVc/hrU74/C&#10;OooooNAooooAKKKKACiiigDI1f7yf7tUKv6v95P92qFQcdT4goooqTAKKKKACnw/8fC/79Mp8P8A&#10;x8L/AL9A4/GdHRRRWp6QUUUUAFFFFABRRRQAUUUUAc3cf66X/eptOuP9dL/vU2sjzAooooAKKKKA&#10;CtDR/vy1n1oaP9+WqNKXxmtRRRVne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Vbv/j1l/wB2sOty7/49Zf8AdrDqZbHHW+IKKKKgwCiiigAooooA2NO/&#10;480q5/DVPTv+PNKufw1qd8fhHUUUUGgUUUUAFFFFABRRRQBkav8AeT/dqhV/V/vJ/u1QqDjqfEFF&#10;FFSYBRRRQAU+H/j4X/fplPh/4+F/36Bx+M6OiiitT0gooooAKKKKACiiigAooooA5u4/10v+9Tad&#10;cf66X/eptZHmBRRRQAUUUUAFaGj/AH5az60NH+/LVGlL4zWoooqzv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Kt3/wAesv8Au1h1uXf/AB6y/wC7WHUy&#10;2OOt8QUUUVBgFFFFABRRRQBsad/x5pVz+Gqenf8AHmlXP4a1O+PwjqKKKDQKKKKACiiigAooooAy&#10;NX+8n+7VCr+r/eT/AHaoVBx1PiCiiipMAooooAKfD/x8L/v0ynw/8fC/79A4/GdHRRRWp6QUUUUA&#10;FFFFABRRRQAUUUUAc3cf66X/AHqbTrj/AF0v+9TayPMCiiigAooooAK0NH+/LWfWho/35ao0pfGa&#10;1FFFWd4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V&#10;u/8Aj1l/3aw63Lv/AI9Zf92sOplscdb4goooqDAKKKKACiiigDY07/jzSrn8NU9O/wCPNKufw1qd&#10;8fhHUUUUGgUUUUAFFFFABRRRQBkav95P92qFX9X+8n+7VCoOOp8QUUUVJgFFFFABT4f+Phf9+mU+&#10;H/j4X/foHH4zo6KKK1PSCiiigAooooAKKKKACiiigDm7j/XS/wC9Tadcf66X/eptZHmBRRRQAUUU&#10;UAFaGj/flrPrQ0f78tUaUvjNaiiirO8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3f8Ax6y/7tYdbl3/AMesv+7WHUy2OOt8QUUUVBgFFFFABRRRQBsa&#10;d/x5pVz+Gqenf8eaVc/hrU74/COooooNAooooAKKKKACiiigDI1f7yf7tUKv6v8AeT/dqhUHHU+I&#10;KKKKkwCiiigAp8P/AB8L/v0ynw/8fC/79A4/GdHRRRWp6QUUUUAFFFFABRRRQAUUUUAc3cf66X/e&#10;ptOuP9dL/vU2sjzAooooAKKKKACtDR/vy1n1oaP9+WqNKXxmtRRRVne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Vbv8A49Zf92sOty7/AOPWX/drDqZb&#10;HHW+IKKKKgwCiiigAooooA2NO/480q5/DVPTv+PNKufw1qd8fhHUUUUGgUUUUAFFFFABRRRQBkav&#10;95P92qFX9X+8n+7VCoOOp8QUUUVJgFFFFABT4f8Aj4X/AH6ZT4f+Phf9+gcfjOjooorU9IKKKKAC&#10;iiigAooooAKKKKAObuP9dL/vU2nXH+ul/wB6m1keYFFFFABRRRQAVoaP9+Ws+tDR/vy1RpS+M1qK&#10;KKs7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d/&#10;8esv+7WHW5d/8esv+7WHUy2OOt8QUUUVBgFFFFABRRRQBsad/wAeaVc/hqnp3/HmlXP4a1O+Pwjq&#10;KKKDQKKKKACiiigAooooAyNX+8n+7VCr+r/eT/dqhUHHU+IKKKKkwCiiigAp8P8Ax8L/AL9Mp8P/&#10;AB8L/v0Dj8Z0dFFFanpBRRRQAUUUUAFFFFABRRRQBzdx/rpf96m064/10v8AvU2sjzAooooAKKKK&#10;ACtDR/vy1n1oaP8AflqjSl8ZrUUUVZ3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FW7/49Zf92sOty7/49Zf92sOplscdb4goooqDAKKKKACiiigDY07/&#10;AI80q5/DVPTv+PNKufw1qd8fhHUUUUGgUUUUAFFFFABRRRQBkav95P8AdqhV/V/vJ/u1QqDjqfEF&#10;FFFSYBRRRQAU+H/j4X/fplPh/wCPhf8AfoHH4zo6KKK1PSCiiigAooooAKKKKACiiigDm7j/AF0v&#10;+9Tadcf66X/eptZHmBRRRQAUUUUAFaGj/flrPrQ0f78tUaUvjNaiiirO8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q3f/HrL/u1h1uXf/HrL/u1h1Mtj&#10;jrfEFFFFQYBRRRQAUUUUAbGnf8eaVc/hqnp3/HmlXP4a1O+PwjqKKKDQKKKKACiiigAooooAyNX+&#10;8n+7VCr+r/eT/dqhUHHU+IKKKKkwCiiigAp8P/Hwv+/TKfD/AMfC/wC/QOPxnR0UUVqekFFFFABR&#10;RRQAUUUUAFFFFAHN3H+ul/3qbTrj/XS/71NrI8wKKKKACiiigArQ0f78tZ9aGj/flqjSl8ZrUUUV&#10;Z3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FW7/49&#10;Zf8AdrDrcu/+PWX/AHaw6mWxx1viCiiiszAKKKKACiiigDY07/jzSrn8NVNOH+hpVv8AhrY74/CO&#10;ooooNAooooAKKKKACiiigDI1f7yf7tUKv6v95P8AdqhUHHU+IKKKKgwCiiigAp8P/Hwv+/TKfD/x&#10;8L/v0xx+M6OiiitT0gooooAKKKKACiiigAooooA5u4/10v8AvU2nXH+ul/3qbWJ5oUUUUCCiiigA&#10;rQ0f78tZ9aGj/flqzSl8ZrUUUVZ3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1073;top:241;width:3318;height: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">
                  <v:imagedata r:id="rId12" o:title=""/>
                </v:shape>
                <v:shape id="Picture 24" o:spid="_x0000_s1028" type="#_x0000_t75" style="position:absolute;left:1;top:145;width:12239;height:15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">
                  <v:imagedata r:id="rId13" o:title=""/>
                </v:shape>
                <v:shape id="Picture 23" o:spid="_x0000_s1029" type="#_x0000_t75" style="position:absolute;left:-37;top:-75;width:12239;height:15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1A52B0" w:rsidRPr="006876C0">
        <w:rPr>
          <w:rStyle w:val="Arial11"/>
        </w:rPr>
        <w:t>divulgación y/o promocional</w:t>
      </w:r>
      <w:r w:rsidR="001A52B0">
        <w:rPr>
          <w:rStyle w:val="Arial11"/>
        </w:rPr>
        <w:t xml:space="preserve"> en </w:t>
      </w:r>
      <w:r w:rsidR="001A52B0" w:rsidRPr="00B378BB">
        <w:rPr>
          <w:rStyle w:val="Arial11"/>
        </w:rPr>
        <w:t>distintos medios de comunicación física y/o electrónica, incluyendo</w:t>
      </w:r>
      <w:r w:rsidR="001A52B0">
        <w:rPr>
          <w:rStyle w:val="Arial11"/>
        </w:rPr>
        <w:t xml:space="preserve"> </w:t>
      </w:r>
      <w:r w:rsidR="001A52B0" w:rsidRPr="00B378BB">
        <w:rPr>
          <w:rStyle w:val="Arial11"/>
        </w:rPr>
        <w:t>medios oficiales</w:t>
      </w:r>
      <w:r w:rsidR="001A52B0">
        <w:rPr>
          <w:rStyle w:val="Arial11"/>
        </w:rPr>
        <w:t xml:space="preserve"> y </w:t>
      </w:r>
      <w:r w:rsidR="001A52B0" w:rsidRPr="00B378BB">
        <w:rPr>
          <w:rStyle w:val="Arial11"/>
        </w:rPr>
        <w:t>redes sociales oficiales de la Universidad Tecmilenio</w:t>
      </w:r>
      <w:r w:rsidR="001A52B0">
        <w:rPr>
          <w:rStyle w:val="Arial11"/>
        </w:rPr>
        <w:t xml:space="preserve"> y el</w:t>
      </w:r>
      <w:r w:rsidR="00E612BB">
        <w:rPr>
          <w:rStyle w:val="Arial11"/>
        </w:rPr>
        <w:t xml:space="preserve"> </w:t>
      </w:r>
      <w:r w:rsidR="00E612BB" w:rsidRPr="00AE3EEB">
        <w:rPr>
          <w:rStyle w:val="Arial11"/>
        </w:rPr>
        <w:t>Instituto de Ciencias del Bienestar y la Felicidad</w:t>
      </w:r>
      <w:r w:rsidR="00FF46E4">
        <w:rPr>
          <w:rStyle w:val="Arial11"/>
        </w:rPr>
        <w:t>.</w:t>
      </w:r>
    </w:p>
    <w:p w14:paraId="5B365606" w14:textId="1B845ACB" w:rsidR="0056201B" w:rsidRPr="00AB4EBE" w:rsidRDefault="00F62F44" w:rsidP="005E2322">
      <w:pPr>
        <w:pStyle w:val="Prrafodelista"/>
        <w:numPr>
          <w:ilvl w:val="0"/>
          <w:numId w:val="5"/>
        </w:numPr>
        <w:spacing w:line="240" w:lineRule="auto"/>
        <w:jc w:val="both"/>
        <w:rPr>
          <w:lang w:val="es-ES_tradnl"/>
        </w:rPr>
      </w:pPr>
      <w:r w:rsidRPr="00D60A0D">
        <w:rPr>
          <w:rFonts w:ascii="Arial" w:eastAsia="Times New Roman" w:hAnsi="Arial" w:cs="Arial"/>
          <w:color w:val="000000" w:themeColor="text1"/>
          <w:lang w:eastAsia="es-MX"/>
        </w:rPr>
        <w:t xml:space="preserve">Para otorgarle constancias o reconocimiento de participación en el </w:t>
      </w:r>
      <w:r w:rsidR="00B757A3" w:rsidRPr="00D60A0D">
        <w:rPr>
          <w:rStyle w:val="Arial11"/>
        </w:rPr>
        <w:t>evento</w:t>
      </w:r>
      <w:r w:rsidR="00E612BB">
        <w:rPr>
          <w:rStyle w:val="Arial11"/>
        </w:rPr>
        <w:t xml:space="preserve"> virtual </w:t>
      </w:r>
      <w:r w:rsidR="00D60A0D">
        <w:rPr>
          <w:rFonts w:ascii="Arial" w:hAnsi="Arial" w:cs="Arial"/>
          <w:bCs/>
          <w:iCs/>
          <w:szCs w:val="20"/>
          <w:lang w:val="es-ES_tradnl"/>
        </w:rPr>
        <w:t>P</w:t>
      </w:r>
      <w:r w:rsidR="00B757A3" w:rsidRPr="00D60A0D">
        <w:rPr>
          <w:rFonts w:ascii="Arial" w:hAnsi="Arial" w:cs="Arial"/>
          <w:bCs/>
          <w:iCs/>
          <w:szCs w:val="20"/>
          <w:lang w:val="es-ES_tradnl"/>
        </w:rPr>
        <w:t xml:space="preserve">ositive </w:t>
      </w:r>
      <w:proofErr w:type="spellStart"/>
      <w:r w:rsidR="00D60A0D">
        <w:rPr>
          <w:rFonts w:ascii="Arial" w:hAnsi="Arial" w:cs="Arial"/>
          <w:bCs/>
          <w:iCs/>
          <w:szCs w:val="20"/>
          <w:lang w:val="es-ES_tradnl"/>
        </w:rPr>
        <w:t>W</w:t>
      </w:r>
      <w:r w:rsidR="00B757A3" w:rsidRPr="00D60A0D">
        <w:rPr>
          <w:rFonts w:ascii="Arial" w:hAnsi="Arial" w:cs="Arial"/>
          <w:bCs/>
          <w:iCs/>
          <w:szCs w:val="20"/>
          <w:lang w:val="es-ES_tradnl"/>
        </w:rPr>
        <w:t>orkplaces</w:t>
      </w:r>
      <w:proofErr w:type="spellEnd"/>
      <w:r w:rsidR="00B757A3" w:rsidRPr="00D60A0D">
        <w:rPr>
          <w:rFonts w:ascii="Arial" w:hAnsi="Arial" w:cs="Arial"/>
          <w:bCs/>
          <w:iCs/>
          <w:szCs w:val="20"/>
          <w:lang w:val="es-ES_tradnl"/>
        </w:rPr>
        <w:t xml:space="preserve"> Summit.</w:t>
      </w:r>
    </w:p>
    <w:p w14:paraId="2EF6A5EC" w14:textId="175D389E" w:rsidR="00AB4EBE" w:rsidRPr="00C53D88" w:rsidRDefault="00AB4EBE" w:rsidP="00F11F74">
      <w:pPr>
        <w:numPr>
          <w:ilvl w:val="0"/>
          <w:numId w:val="5"/>
        </w:numPr>
        <w:spacing w:before="75" w:after="75" w:line="240" w:lineRule="auto"/>
        <w:rPr>
          <w:rFonts w:ascii="Arial" w:hAnsi="Arial"/>
          <w:highlight w:val="yellow"/>
        </w:rPr>
      </w:pPr>
      <w:r w:rsidRPr="00C53D88">
        <w:rPr>
          <w:rStyle w:val="Arial11"/>
          <w:highlight w:val="yellow"/>
        </w:rPr>
        <w:t xml:space="preserve">Para enviarles </w:t>
      </w:r>
      <w:proofErr w:type="spellStart"/>
      <w:r w:rsidRPr="00C53D88">
        <w:rPr>
          <w:rStyle w:val="Arial11"/>
          <w:highlight w:val="yellow"/>
        </w:rPr>
        <w:t>mailings</w:t>
      </w:r>
      <w:proofErr w:type="spellEnd"/>
      <w:r w:rsidRPr="00C53D88">
        <w:rPr>
          <w:rStyle w:val="Arial11"/>
          <w:highlight w:val="yellow"/>
        </w:rPr>
        <w:t xml:space="preserve"> de nuestros </w:t>
      </w:r>
      <w:proofErr w:type="spellStart"/>
      <w:r w:rsidRPr="00C53D88">
        <w:rPr>
          <w:rStyle w:val="Arial11"/>
          <w:highlight w:val="yellow"/>
        </w:rPr>
        <w:t>newsletter</w:t>
      </w:r>
      <w:proofErr w:type="spellEnd"/>
      <w:r w:rsidRPr="00C53D88">
        <w:rPr>
          <w:rStyle w:val="Arial11"/>
          <w:highlight w:val="yellow"/>
        </w:rPr>
        <w:t xml:space="preserve"> y productos del Instituto de Ciencias del Bienestar y la Felicidad.</w:t>
      </w:r>
    </w:p>
    <w:p w14:paraId="5B369309" w14:textId="5A07E336" w:rsidR="001F7DE9" w:rsidRPr="00334683" w:rsidRDefault="00D236D2" w:rsidP="00950877">
      <w:pPr>
        <w:spacing w:line="240" w:lineRule="auto"/>
        <w:jc w:val="both"/>
        <w:rPr>
          <w:rFonts w:ascii="Arial" w:hAnsi="Arial" w:cs="Arial"/>
        </w:rPr>
      </w:pPr>
      <w:r w:rsidRPr="003A0C9E">
        <w:rPr>
          <w:rFonts w:ascii="Arial" w:hAnsi="Arial" w:cs="Arial"/>
          <w:lang w:val="es-ES_tradnl"/>
        </w:rPr>
        <w:t>L</w:t>
      </w:r>
      <w:r w:rsidR="00B54B70" w:rsidRPr="003A0C9E">
        <w:rPr>
          <w:rFonts w:ascii="Arial" w:hAnsi="Arial" w:cs="Arial"/>
          <w:lang w:val="es-ES_tradnl"/>
        </w:rPr>
        <w:t>e informamos que usted no puede oponerse para que</w:t>
      </w:r>
      <w:r w:rsidR="00680D11" w:rsidRPr="003A0C9E">
        <w:rPr>
          <w:rFonts w:ascii="Arial" w:hAnsi="Arial" w:cs="Arial"/>
          <w:lang w:val="es-ES_tradnl"/>
        </w:rPr>
        <w:t xml:space="preserve"> </w:t>
      </w:r>
      <w:r w:rsidR="004F24AF">
        <w:rPr>
          <w:rStyle w:val="Arial11"/>
          <w:rFonts w:cs="Arial"/>
        </w:rPr>
        <w:t>Universidad Tecm</w:t>
      </w:r>
      <w:r w:rsidR="0056201B">
        <w:rPr>
          <w:rStyle w:val="Arial11"/>
          <w:rFonts w:cs="Arial"/>
        </w:rPr>
        <w:t>ilenio</w:t>
      </w:r>
      <w:r w:rsidR="00680D11" w:rsidRPr="003A0C9E">
        <w:rPr>
          <w:rStyle w:val="Arial11"/>
          <w:rFonts w:cs="Arial"/>
        </w:rPr>
        <w:t xml:space="preserve"> </w:t>
      </w:r>
      <w:r w:rsidR="00B54B70" w:rsidRPr="003A0C9E">
        <w:rPr>
          <w:rFonts w:ascii="Arial" w:hAnsi="Arial" w:cs="Arial"/>
          <w:lang w:val="es-ES_tradnl"/>
        </w:rPr>
        <w:t>cese el tratamiento de sus datos para las finalidades primarias y necesarias</w:t>
      </w:r>
      <w:r w:rsidR="00680D11" w:rsidRPr="003A0C9E">
        <w:rPr>
          <w:rFonts w:ascii="Arial" w:hAnsi="Arial" w:cs="Arial"/>
          <w:lang w:val="es-ES_tradnl"/>
        </w:rPr>
        <w:t>,</w:t>
      </w:r>
      <w:r w:rsidR="00B54B70" w:rsidRPr="003A0C9E">
        <w:rPr>
          <w:rFonts w:ascii="Arial" w:hAnsi="Arial" w:cs="Arial"/>
          <w:lang w:val="es-ES_tradnl"/>
        </w:rPr>
        <w:t xml:space="preserve"> anteriormente mencionadas, en virtud de que el tratamiento es necesario para </w:t>
      </w:r>
      <w:r w:rsidR="00B54B70" w:rsidRPr="003A0C9E">
        <w:rPr>
          <w:rFonts w:ascii="Arial" w:hAnsi="Arial" w:cs="Arial"/>
          <w:lang w:val="es-ES"/>
        </w:rPr>
        <w:t>cumplir obligaciones derivadas de la relación entre usted y</w:t>
      </w:r>
      <w:r w:rsidR="00680D11" w:rsidRPr="003A0C9E">
        <w:rPr>
          <w:rFonts w:ascii="Arial" w:hAnsi="Arial" w:cs="Arial"/>
          <w:lang w:val="es-ES"/>
        </w:rPr>
        <w:t xml:space="preserve"> </w:t>
      </w:r>
      <w:r w:rsidR="004F24AF">
        <w:rPr>
          <w:rStyle w:val="Arial11"/>
          <w:rFonts w:cs="Arial"/>
        </w:rPr>
        <w:t>Universidad Tecm</w:t>
      </w:r>
      <w:r w:rsidR="0056201B">
        <w:rPr>
          <w:rStyle w:val="Arial11"/>
          <w:rFonts w:cs="Arial"/>
        </w:rPr>
        <w:t>ilenio</w:t>
      </w:r>
      <w:r w:rsidR="00680D11" w:rsidRPr="003A0C9E">
        <w:rPr>
          <w:rStyle w:val="Arial11"/>
          <w:rFonts w:cs="Arial"/>
        </w:rPr>
        <w:t>.</w:t>
      </w:r>
    </w:p>
    <w:p w14:paraId="7D789C21" w14:textId="1C568A52" w:rsidR="00B54B70" w:rsidRPr="003A0C9E" w:rsidRDefault="004F24AF" w:rsidP="00950877">
      <w:pPr>
        <w:spacing w:line="240" w:lineRule="auto"/>
        <w:rPr>
          <w:rFonts w:ascii="Arial" w:hAnsi="Arial" w:cs="Arial"/>
          <w:b/>
          <w:lang w:val="es-ES_tradnl"/>
        </w:rPr>
      </w:pPr>
      <w:r w:rsidRPr="003A0C9E">
        <w:rPr>
          <w:rFonts w:ascii="Arial" w:hAnsi="Arial" w:cs="Arial"/>
          <w:b/>
          <w:lang w:val="es-ES_tradnl"/>
        </w:rPr>
        <w:t>FINALIDADES SECUNDARIAS</w:t>
      </w:r>
    </w:p>
    <w:p w14:paraId="170A888A" w14:textId="6036D974" w:rsidR="00B54B70" w:rsidRPr="003A0C9E" w:rsidRDefault="00B54B70" w:rsidP="00950877">
      <w:pPr>
        <w:spacing w:line="240" w:lineRule="auto"/>
        <w:jc w:val="both"/>
        <w:rPr>
          <w:rFonts w:ascii="Arial" w:hAnsi="Arial" w:cs="Arial"/>
          <w:lang w:val="es-ES_tradnl"/>
        </w:rPr>
      </w:pPr>
      <w:r w:rsidRPr="003A0C9E">
        <w:rPr>
          <w:rFonts w:ascii="Arial" w:hAnsi="Arial" w:cs="Arial"/>
          <w:lang w:val="es-ES_tradnl"/>
        </w:rPr>
        <w:t xml:space="preserve">Además, si usted no se opone, </w:t>
      </w:r>
      <w:r w:rsidR="004F24AF">
        <w:rPr>
          <w:rStyle w:val="Arial11"/>
          <w:rFonts w:cs="Arial"/>
        </w:rPr>
        <w:t>Universidad Tecm</w:t>
      </w:r>
      <w:r w:rsidR="0056201B">
        <w:rPr>
          <w:rStyle w:val="Arial11"/>
          <w:rFonts w:cs="Arial"/>
        </w:rPr>
        <w:t>ilenio</w:t>
      </w:r>
      <w:r w:rsidR="00680D11" w:rsidRPr="003A0C9E">
        <w:rPr>
          <w:rFonts w:ascii="Arial" w:hAnsi="Arial" w:cs="Arial"/>
          <w:lang w:val="es-ES_tradnl"/>
        </w:rPr>
        <w:t xml:space="preserve"> </w:t>
      </w:r>
      <w:r w:rsidRPr="003A0C9E">
        <w:rPr>
          <w:rFonts w:ascii="Arial" w:hAnsi="Arial" w:cs="Arial"/>
          <w:lang w:val="es-ES_tradnl"/>
        </w:rPr>
        <w:t>tratará sus datos personales para</w:t>
      </w:r>
      <w:r w:rsidR="00680D11" w:rsidRPr="003A0C9E">
        <w:rPr>
          <w:rFonts w:ascii="Arial" w:hAnsi="Arial" w:cs="Arial"/>
          <w:lang w:val="es-ES_tradnl"/>
        </w:rPr>
        <w:t xml:space="preserve"> las</w:t>
      </w:r>
      <w:r w:rsidRPr="003A0C9E">
        <w:rPr>
          <w:rFonts w:ascii="Arial" w:hAnsi="Arial" w:cs="Arial"/>
          <w:lang w:val="es-ES_tradnl"/>
        </w:rPr>
        <w:t xml:space="preserve"> </w:t>
      </w:r>
      <w:r w:rsidR="00744972" w:rsidRPr="003A0C9E">
        <w:rPr>
          <w:rFonts w:ascii="Arial" w:hAnsi="Arial" w:cs="Arial"/>
          <w:lang w:val="es-ES_tradnl"/>
        </w:rPr>
        <w:t xml:space="preserve">siguientes </w:t>
      </w:r>
      <w:r w:rsidRPr="003A0C9E">
        <w:rPr>
          <w:rFonts w:ascii="Arial" w:hAnsi="Arial" w:cs="Arial"/>
          <w:lang w:val="es-ES_tradnl"/>
        </w:rPr>
        <w:t>finalidades</w:t>
      </w:r>
      <w:r w:rsidR="00744972" w:rsidRPr="003A0C9E">
        <w:rPr>
          <w:rFonts w:ascii="Arial" w:hAnsi="Arial" w:cs="Arial"/>
          <w:lang w:val="es-ES_tradnl"/>
        </w:rPr>
        <w:t xml:space="preserve"> adicionales que no son necesarias para el servicio solicitado, pero que permiten y facilitan brindarle una mejor atención</w:t>
      </w:r>
      <w:r w:rsidR="00680D11" w:rsidRPr="003A0C9E">
        <w:rPr>
          <w:rFonts w:ascii="Arial" w:hAnsi="Arial" w:cs="Arial"/>
          <w:lang w:val="es-ES_tradnl"/>
        </w:rPr>
        <w:t>:</w:t>
      </w:r>
    </w:p>
    <w:p w14:paraId="1335CC51" w14:textId="5F983C7D" w:rsidR="00F910E3" w:rsidRPr="00AF7AF4" w:rsidRDefault="00F910E3" w:rsidP="00F910E3">
      <w:pPr>
        <w:numPr>
          <w:ilvl w:val="0"/>
          <w:numId w:val="6"/>
        </w:numPr>
        <w:spacing w:before="75" w:after="75" w:line="240" w:lineRule="auto"/>
        <w:rPr>
          <w:rStyle w:val="Arial11"/>
        </w:rPr>
      </w:pPr>
      <w:r w:rsidRPr="00AF7AF4">
        <w:rPr>
          <w:rStyle w:val="Arial11"/>
        </w:rPr>
        <w:t xml:space="preserve">Para enviarle información promocional de cursos, diplomados, seminarios, simposios, talleres </w:t>
      </w:r>
      <w:proofErr w:type="spellStart"/>
      <w:r w:rsidRPr="00AF7AF4">
        <w:rPr>
          <w:rStyle w:val="Arial11"/>
        </w:rPr>
        <w:t>extra-académicos</w:t>
      </w:r>
      <w:proofErr w:type="spellEnd"/>
      <w:r w:rsidRPr="00AF7AF4">
        <w:rPr>
          <w:rStyle w:val="Arial11"/>
        </w:rPr>
        <w:t xml:space="preserve"> y eventos.</w:t>
      </w:r>
    </w:p>
    <w:p w14:paraId="253109D0" w14:textId="77777777" w:rsidR="00F910E3" w:rsidRPr="00AF7AF4" w:rsidRDefault="00F910E3" w:rsidP="00F910E3">
      <w:pPr>
        <w:numPr>
          <w:ilvl w:val="0"/>
          <w:numId w:val="6"/>
        </w:numPr>
        <w:spacing w:before="75" w:after="75" w:line="240" w:lineRule="auto"/>
        <w:rPr>
          <w:rStyle w:val="Arial11"/>
        </w:rPr>
      </w:pPr>
      <w:r w:rsidRPr="00AF7AF4">
        <w:rPr>
          <w:rStyle w:val="Arial11"/>
        </w:rPr>
        <w:t>Para la aplicación de encuestas y evaluaciones para mejorar la calidad de los productos y servicios que ofrecemos.</w:t>
      </w:r>
    </w:p>
    <w:p w14:paraId="688684C7" w14:textId="77777777" w:rsidR="00AE3EEB" w:rsidRDefault="00F910E3" w:rsidP="00AE3EEB">
      <w:pPr>
        <w:numPr>
          <w:ilvl w:val="0"/>
          <w:numId w:val="6"/>
        </w:numPr>
        <w:spacing w:before="75" w:after="75" w:line="240" w:lineRule="auto"/>
        <w:rPr>
          <w:rStyle w:val="Arial11"/>
        </w:rPr>
      </w:pPr>
      <w:r w:rsidRPr="00AF7AF4">
        <w:rPr>
          <w:rStyle w:val="Arial11"/>
        </w:rPr>
        <w:t>Para promocionar la vida académica, de investigación, de extensión, los eventos deportivos, culturales, recreativos y sociales que realiza “Universidad Tecmilenio”.</w:t>
      </w:r>
    </w:p>
    <w:p w14:paraId="4774141F" w14:textId="77777777" w:rsidR="00AE3EEB" w:rsidRDefault="00AE3EEB" w:rsidP="00AE3EEB">
      <w:pPr>
        <w:spacing w:before="75" w:after="75" w:line="240" w:lineRule="auto"/>
        <w:ind w:left="360"/>
        <w:rPr>
          <w:rStyle w:val="Arial11"/>
        </w:rPr>
      </w:pPr>
    </w:p>
    <w:p w14:paraId="467A8B25" w14:textId="4DED946F" w:rsidR="00B54B70" w:rsidRPr="003A0C9E" w:rsidRDefault="00B54B70" w:rsidP="00950877">
      <w:pPr>
        <w:spacing w:line="240" w:lineRule="auto"/>
        <w:jc w:val="both"/>
        <w:rPr>
          <w:rFonts w:ascii="Arial" w:hAnsi="Arial" w:cs="Arial"/>
          <w:lang w:val="es-ES_tradnl"/>
        </w:rPr>
      </w:pPr>
      <w:r w:rsidRPr="003A0C9E">
        <w:rPr>
          <w:rFonts w:ascii="Arial" w:hAnsi="Arial" w:cs="Arial"/>
          <w:lang w:val="es-ES_tradnl"/>
        </w:rPr>
        <w:t xml:space="preserve">En caso de que no desee que sus datos personales sean tratados para alguna o todas las finalidades </w:t>
      </w:r>
      <w:r w:rsidR="00744972" w:rsidRPr="003A0C9E">
        <w:rPr>
          <w:rFonts w:ascii="Arial" w:hAnsi="Arial" w:cs="Arial"/>
          <w:lang w:val="es-ES_tradnl"/>
        </w:rPr>
        <w:t>adicionales</w:t>
      </w:r>
      <w:r w:rsidRPr="003A0C9E">
        <w:rPr>
          <w:rFonts w:ascii="Arial" w:hAnsi="Arial" w:cs="Arial"/>
          <w:lang w:val="es-ES_tradnl"/>
        </w:rPr>
        <w:t>, desde este momento usted nos puede comunicar lo anterior al correo</w:t>
      </w:r>
      <w:r w:rsidR="00DE7EAE" w:rsidRPr="003A0C9E">
        <w:rPr>
          <w:rFonts w:ascii="Arial" w:hAnsi="Arial" w:cs="Arial"/>
          <w:lang w:val="es-ES_tradnl"/>
        </w:rPr>
        <w:t xml:space="preserve"> </w:t>
      </w:r>
      <w:sdt>
        <w:sdtPr>
          <w:rPr>
            <w:rStyle w:val="Arial11"/>
            <w:rFonts w:cs="Arial"/>
          </w:rPr>
          <w:alias w:val="Correo para listado de exclusión, bloqueo, supresión"/>
          <w:tag w:val="Correo para listado de exclusión, bloqueo, supresión"/>
          <w:id w:val="1890219629"/>
          <w:placeholder>
            <w:docPart w:val="0A4F504D0E6B4B09820CD75779A99295"/>
          </w:placeholder>
          <w:dropDownList>
            <w:listItem w:value="Choose an item."/>
            <w:listItem w:displayText="datospersonales@itesm.mx" w:value="datospersonales@itesm.mx"/>
            <w:listItem w:displayText="aviso.privacidad@servicios.tecmilenio.mx" w:value="aviso.privacidad@servicios.tecmilenio.mx"/>
            <w:listItem w:displayText="avisoprivacidad.sorteos@servicios.sorteostec.mx" w:value="avisoprivacidad.sorteos@servicios.sorteostec.mx"/>
            <w:listItem w:displayText="avisosprivacidad@servicios.tecsalud.mx" w:value="avisosprivacidad@servicios.tecsalud.mx"/>
            <w:listItem w:displayText="privacidad@nic.mx" w:value="privacidad@nic.mx"/>
          </w:dropDownList>
        </w:sdtPr>
        <w:sdtEndPr>
          <w:rPr>
            <w:rStyle w:val="Fuentedeprrafopredeter"/>
            <w:rFonts w:asciiTheme="minorHAnsi" w:hAnsiTheme="minorHAnsi"/>
            <w:lang w:val="es-ES_tradnl"/>
          </w:rPr>
        </w:sdtEndPr>
        <w:sdtContent>
          <w:r w:rsidR="0056201B">
            <w:rPr>
              <w:rStyle w:val="Arial11"/>
              <w:rFonts w:cs="Arial"/>
            </w:rPr>
            <w:t>aviso.privacidad@servicios.tecmilenio.mx</w:t>
          </w:r>
        </w:sdtContent>
      </w:sdt>
      <w:r w:rsidR="00906919">
        <w:rPr>
          <w:rStyle w:val="Arial11"/>
          <w:rFonts w:cs="Arial"/>
        </w:rPr>
        <w:t xml:space="preserve"> </w:t>
      </w:r>
    </w:p>
    <w:p w14:paraId="6A1A37D5" w14:textId="4504ADA8" w:rsidR="0023004E" w:rsidRPr="00B757A3" w:rsidRDefault="00B54B70" w:rsidP="00950877">
      <w:pPr>
        <w:spacing w:line="240" w:lineRule="auto"/>
        <w:jc w:val="both"/>
        <w:rPr>
          <w:rFonts w:ascii="Arial" w:hAnsi="Arial" w:cs="Arial"/>
          <w:lang w:val="es-ES_tradnl"/>
        </w:rPr>
      </w:pPr>
      <w:r w:rsidRPr="003A0C9E">
        <w:rPr>
          <w:rFonts w:ascii="Arial" w:hAnsi="Arial" w:cs="Arial"/>
          <w:lang w:val="es-ES_tradnl"/>
        </w:rPr>
        <w:t>La negativa para el uso de sus datos per</w:t>
      </w:r>
      <w:r w:rsidR="00744972" w:rsidRPr="003A0C9E">
        <w:rPr>
          <w:rFonts w:ascii="Arial" w:hAnsi="Arial" w:cs="Arial"/>
          <w:lang w:val="es-ES_tradnl"/>
        </w:rPr>
        <w:t>sonales para fines adicionales</w:t>
      </w:r>
      <w:r w:rsidRPr="003A0C9E">
        <w:rPr>
          <w:rFonts w:ascii="Arial" w:hAnsi="Arial" w:cs="Arial"/>
          <w:lang w:val="es-ES_tradnl"/>
        </w:rPr>
        <w:t xml:space="preserve"> no p</w:t>
      </w:r>
      <w:r w:rsidR="005C4D1C" w:rsidRPr="003A0C9E">
        <w:rPr>
          <w:rFonts w:ascii="Arial" w:hAnsi="Arial" w:cs="Arial"/>
          <w:lang w:val="es-ES_tradnl"/>
        </w:rPr>
        <w:t>odrá ser un motivo para negarle</w:t>
      </w:r>
      <w:r w:rsidRPr="003A0C9E">
        <w:rPr>
          <w:rFonts w:ascii="Arial" w:hAnsi="Arial" w:cs="Arial"/>
          <w:lang w:val="es-ES_tradnl"/>
        </w:rPr>
        <w:t xml:space="preserve"> los servicios</w:t>
      </w:r>
      <w:r w:rsidR="00744972" w:rsidRPr="003A0C9E">
        <w:rPr>
          <w:rFonts w:ascii="Arial" w:hAnsi="Arial" w:cs="Arial"/>
          <w:lang w:val="es-ES_tradnl"/>
        </w:rPr>
        <w:t xml:space="preserve"> o productos que contrata o solicita ni</w:t>
      </w:r>
      <w:r w:rsidRPr="003A0C9E">
        <w:rPr>
          <w:rFonts w:ascii="Arial" w:hAnsi="Arial" w:cs="Arial"/>
          <w:lang w:val="es-ES_tradnl"/>
        </w:rPr>
        <w:t xml:space="preserve"> </w:t>
      </w:r>
      <w:r w:rsidR="00744972" w:rsidRPr="003A0C9E">
        <w:rPr>
          <w:rFonts w:ascii="Arial" w:hAnsi="Arial" w:cs="Arial"/>
          <w:lang w:val="es-ES_tradnl"/>
        </w:rPr>
        <w:t xml:space="preserve">para </w:t>
      </w:r>
      <w:r w:rsidRPr="003A0C9E">
        <w:rPr>
          <w:rFonts w:ascii="Arial" w:hAnsi="Arial" w:cs="Arial"/>
          <w:lang w:val="es-ES_tradnl"/>
        </w:rPr>
        <w:t>dar por terminada la relación establecida con nosotros.</w:t>
      </w:r>
    </w:p>
    <w:p w14:paraId="2F978FF5" w14:textId="44040AAC" w:rsidR="00B54B70" w:rsidRPr="003A0C9E" w:rsidRDefault="004F24AF" w:rsidP="00950877">
      <w:pPr>
        <w:spacing w:line="240" w:lineRule="auto"/>
        <w:jc w:val="both"/>
        <w:rPr>
          <w:rFonts w:ascii="Arial" w:hAnsi="Arial" w:cs="Arial"/>
          <w:b/>
          <w:lang w:val="es-ES_tradnl"/>
        </w:rPr>
      </w:pPr>
      <w:r w:rsidRPr="003A0C9E">
        <w:rPr>
          <w:rFonts w:ascii="Arial" w:hAnsi="Arial" w:cs="Arial"/>
          <w:b/>
          <w:lang w:val="es-ES_tradnl"/>
        </w:rPr>
        <w:t>TRANSFERENCIAS</w:t>
      </w:r>
    </w:p>
    <w:sdt>
      <w:sdtPr>
        <w:rPr>
          <w:rFonts w:ascii="Arial" w:hAnsi="Arial" w:cs="Arial"/>
          <w:shd w:val="clear" w:color="auto" w:fill="FFFFFF"/>
        </w:rPr>
        <w:id w:val="-296609208"/>
        <w:placeholder>
          <w:docPart w:val="FF46AA3596174471A7328672AD2BB4D1"/>
        </w:placeholder>
      </w:sdtPr>
      <w:sdtEndPr/>
      <w:sdtContent>
        <w:p w14:paraId="647A8783" w14:textId="0CF9319D" w:rsidR="00051A23" w:rsidRPr="003A0C9E" w:rsidRDefault="00163A66" w:rsidP="00950877">
          <w:pPr>
            <w:spacing w:line="240" w:lineRule="auto"/>
            <w:jc w:val="both"/>
            <w:rPr>
              <w:rFonts w:ascii="Arial" w:hAnsi="Arial" w:cs="Arial"/>
              <w:shd w:val="clear" w:color="auto" w:fill="FFFFFF"/>
            </w:rPr>
          </w:pPr>
          <w:r>
            <w:rPr>
              <w:rStyle w:val="Arial11"/>
              <w:rFonts w:cs="Arial"/>
            </w:rPr>
            <w:t>Universidad Tecm</w:t>
          </w:r>
          <w:r w:rsidR="00982EF2">
            <w:rPr>
              <w:rStyle w:val="Arial11"/>
              <w:rFonts w:cs="Arial"/>
            </w:rPr>
            <w:t>ilenio</w:t>
          </w:r>
          <w:r w:rsidR="00051A23" w:rsidRPr="003A0C9E">
            <w:rPr>
              <w:rFonts w:ascii="Arial" w:hAnsi="Arial" w:cs="Arial"/>
              <w:shd w:val="clear" w:color="auto" w:fill="FFFFFF"/>
            </w:rPr>
            <w:t xml:space="preserve"> para cumplir las finalidades exigidas legalmente o por las autoridades competentes sólo transferirá los datos necesarios en los casos legalmente previstos.</w:t>
          </w:r>
        </w:p>
      </w:sdtContent>
    </w:sdt>
    <w:p w14:paraId="35C64D2E" w14:textId="6201CEDE" w:rsidR="00B54B70" w:rsidRPr="003A0C9E" w:rsidRDefault="004F24AF" w:rsidP="00950877">
      <w:pPr>
        <w:spacing w:line="240" w:lineRule="auto"/>
        <w:rPr>
          <w:rFonts w:ascii="Arial" w:hAnsi="Arial" w:cs="Arial"/>
          <w:b/>
          <w:lang w:val="es-ES_tradnl"/>
        </w:rPr>
      </w:pPr>
      <w:r w:rsidRPr="003A0C9E">
        <w:rPr>
          <w:rFonts w:ascii="Arial" w:hAnsi="Arial" w:cs="Arial"/>
          <w:b/>
          <w:lang w:val="es-ES_tradnl"/>
        </w:rPr>
        <w:t>DERECHOS ARCO Y/O REVOCACIÓN DEL CONSENTIMIENTO</w:t>
      </w:r>
    </w:p>
    <w:p w14:paraId="138BBE72" w14:textId="42010422" w:rsidR="00E259E3" w:rsidRPr="003A0C9E" w:rsidRDefault="00B54B70" w:rsidP="00950877">
      <w:pPr>
        <w:spacing w:line="240" w:lineRule="auto"/>
        <w:jc w:val="both"/>
        <w:rPr>
          <w:rFonts w:ascii="Arial" w:hAnsi="Arial" w:cs="Arial"/>
          <w:lang w:val="es-ES_tradnl"/>
        </w:rPr>
      </w:pPr>
      <w:r w:rsidRPr="003A0C9E">
        <w:rPr>
          <w:rFonts w:ascii="Arial" w:hAnsi="Arial" w:cs="Arial"/>
          <w:lang w:val="es-ES_tradnl"/>
        </w:rPr>
        <w:t>Usted o su representante legal podrá ejercer cualquiera de los derechos de acceso, rectificación, cancelación u oposición</w:t>
      </w:r>
      <w:r w:rsidRPr="003A0C9E" w:rsidDel="00C57013">
        <w:rPr>
          <w:rFonts w:ascii="Arial" w:hAnsi="Arial" w:cs="Arial"/>
          <w:lang w:val="es-ES_tradnl"/>
        </w:rPr>
        <w:t xml:space="preserve"> </w:t>
      </w:r>
      <w:r w:rsidR="00DE6A1C" w:rsidRPr="003A0C9E">
        <w:rPr>
          <w:rFonts w:ascii="Arial" w:hAnsi="Arial" w:cs="Arial"/>
          <w:lang w:val="es-ES_tradnl"/>
        </w:rPr>
        <w:t>(</w:t>
      </w:r>
      <w:r w:rsidR="009D4049" w:rsidRPr="003A0C9E">
        <w:rPr>
          <w:rFonts w:ascii="Arial" w:hAnsi="Arial" w:cs="Arial"/>
          <w:lang w:val="es-ES_tradnl"/>
        </w:rPr>
        <w:t>“D</w:t>
      </w:r>
      <w:r w:rsidRPr="003A0C9E">
        <w:rPr>
          <w:rFonts w:ascii="Arial" w:hAnsi="Arial" w:cs="Arial"/>
          <w:lang w:val="es-ES_tradnl"/>
        </w:rPr>
        <w:t xml:space="preserve">erechos </w:t>
      </w:r>
      <w:r w:rsidR="009D4049" w:rsidRPr="003A0C9E">
        <w:rPr>
          <w:rFonts w:ascii="Arial" w:hAnsi="Arial" w:cs="Arial"/>
          <w:lang w:val="es-ES_tradnl"/>
        </w:rPr>
        <w:t>ARCO</w:t>
      </w:r>
      <w:r w:rsidRPr="003A0C9E">
        <w:rPr>
          <w:rFonts w:ascii="Arial" w:hAnsi="Arial" w:cs="Arial"/>
          <w:lang w:val="es-ES_tradnl"/>
        </w:rPr>
        <w:t xml:space="preserve">”), así como revocar su consentimiento para el tratamiento de sus datos personales enviando un correo electrónico al Departamento de Protección de Datos </w:t>
      </w:r>
      <w:r w:rsidR="009D4049" w:rsidRPr="003A0C9E">
        <w:rPr>
          <w:rFonts w:ascii="Arial" w:hAnsi="Arial" w:cs="Arial"/>
          <w:lang w:val="es-ES_tradnl"/>
        </w:rPr>
        <w:t xml:space="preserve">Personales </w:t>
      </w:r>
      <w:r w:rsidRPr="003A0C9E">
        <w:rPr>
          <w:rFonts w:ascii="Arial" w:hAnsi="Arial" w:cs="Arial"/>
          <w:lang w:val="es-ES_tradnl"/>
        </w:rPr>
        <w:t xml:space="preserve">a la dirección electrónica </w:t>
      </w:r>
      <w:sdt>
        <w:sdtPr>
          <w:rPr>
            <w:rStyle w:val="Arial11"/>
            <w:rFonts w:cs="Arial"/>
          </w:rPr>
          <w:alias w:val="Correo ejercicio Derechos ARCO y revocaciones"/>
          <w:tag w:val="Correo para listado de exclusión, bloqueo, supresión"/>
          <w:id w:val="1408564348"/>
          <w:placeholder>
            <w:docPart w:val="C7163744C90E42068EE19859B66E4811"/>
          </w:placeholder>
          <w:dropDownList>
            <w:listItem w:value="Choose an item."/>
            <w:listItem w:displayText="datospersonales@itesm.mx" w:value="datospersonales@itesm.mx"/>
            <w:listItem w:displayText="aviso.privacidad@servicios.tecmilenio.mx" w:value="aviso.privacidad@servicios.tecmilenio.mx"/>
            <w:listItem w:displayText="avisoprivacidad.sorteos@servicios.sorteostec.mx" w:value="avisoprivacidad.sorteos@servicios.sorteostec.mx"/>
            <w:listItem w:displayText="avisosprivacidad@servicios.tecsalud.mx" w:value="avisosprivacidad@servicios.tecsalud.mx"/>
            <w:listItem w:displayText="privacidad@nic.mx" w:value="privacidad@nic.mx"/>
          </w:dropDownList>
        </w:sdtPr>
        <w:sdtEndPr>
          <w:rPr>
            <w:rStyle w:val="Fuentedeprrafopredeter"/>
            <w:rFonts w:asciiTheme="minorHAnsi" w:hAnsiTheme="minorHAnsi"/>
            <w:lang w:val="es-ES_tradnl"/>
          </w:rPr>
        </w:sdtEndPr>
        <w:sdtContent>
          <w:r w:rsidR="00A1281A">
            <w:rPr>
              <w:rStyle w:val="Arial11"/>
              <w:rFonts w:cs="Arial"/>
            </w:rPr>
            <w:t>aviso.privacidad@servicios.tecmilenio.mx</w:t>
          </w:r>
        </w:sdtContent>
      </w:sdt>
      <w:r w:rsidR="009D4049" w:rsidRPr="003A0C9E">
        <w:rPr>
          <w:rFonts w:ascii="Arial" w:hAnsi="Arial" w:cs="Arial"/>
          <w:lang w:val="es-ES_tradnl"/>
        </w:rPr>
        <w:t xml:space="preserve">. </w:t>
      </w:r>
    </w:p>
    <w:p w14:paraId="21097849" w14:textId="1FFCD671" w:rsidR="00334683" w:rsidRDefault="00B54B70" w:rsidP="00334683">
      <w:pPr>
        <w:spacing w:line="240" w:lineRule="auto"/>
        <w:jc w:val="both"/>
        <w:rPr>
          <w:rFonts w:ascii="Arial" w:hAnsi="Arial" w:cs="Arial"/>
          <w:lang w:val="es-ES_tradnl"/>
        </w:rPr>
      </w:pPr>
      <w:r w:rsidRPr="003A0C9E">
        <w:rPr>
          <w:rFonts w:ascii="Arial" w:hAnsi="Arial" w:cs="Arial"/>
          <w:iCs/>
          <w:lang w:val="es-ES_tradnl"/>
        </w:rPr>
        <w:t>En este sentido, puede informarse sobre los procedimientos, requisitos y plazos para el ejercicio de sus Derechos ARCO y/o revocación del consentimiento en nuestra página de internet</w:t>
      </w:r>
      <w:r w:rsidR="00DE6A1C" w:rsidRPr="003A0C9E">
        <w:rPr>
          <w:rFonts w:ascii="Arial" w:hAnsi="Arial" w:cs="Arial"/>
          <w:iCs/>
          <w:lang w:val="es-ES_tradnl"/>
        </w:rPr>
        <w:t xml:space="preserve"> </w:t>
      </w:r>
      <w:sdt>
        <w:sdtPr>
          <w:rPr>
            <w:rStyle w:val="Arial11"/>
            <w:rFonts w:cs="Arial"/>
          </w:rPr>
          <w:alias w:val="Dirección con procedimiento para ejercicio de Derechos ARCO"/>
          <w:tag w:val="Dirección con procedimiento para ejercicio de Derechos ARCO"/>
          <w:id w:val="888765922"/>
          <w:placeholder>
            <w:docPart w:val="0EC772B9665D46C5947DCD65FB84AF18"/>
          </w:placeholder>
          <w:dropDownList>
            <w:listItem w:value="Choose an item."/>
            <w:listItem w:displayText="http://www.itesm.edu/procedimientoarcorc" w:value="http://www.itesm.edu/procedimientoarcorc"/>
            <w:listItem w:displayText="http://tecmilenio.mx/aviso-de-privacidad/derechos-arco/" w:value="http://tecmilenio.mx/aviso-de-privacidad/derechos-arco/"/>
            <w:listItem w:displayText=" www.sorteotec.org/secciones/55-revocacion-arco" w:value=" www.sorteotec.org/secciones/55-revocacion-arco"/>
            <w:listItem w:displayText="http://www.cmzh.com.mx/pacientes-y-familiares/aviso-de-privacidad.aspx" w:value="http://www.cmzh.com.mx/pacientes-y-familiares/aviso-de-privacidad.aspx"/>
            <w:listItem w:displayText="http://www.nic.mx/static/docs/Aviso_de_Privacidad.pdf" w:value="http://www.nic.mx/static/docs/Aviso_de_Privacidad.pdf"/>
          </w:dropDownList>
        </w:sdtPr>
        <w:sdtEndPr>
          <w:rPr>
            <w:rStyle w:val="Fuentedeprrafopredeter"/>
            <w:rFonts w:asciiTheme="minorHAnsi" w:hAnsiTheme="minorHAnsi"/>
            <w:iCs/>
            <w:lang w:val="es-ES_tradnl"/>
          </w:rPr>
        </w:sdtEndPr>
        <w:sdtContent>
          <w:r w:rsidR="00A1281A">
            <w:rPr>
              <w:rStyle w:val="Arial11"/>
              <w:rFonts w:cs="Arial"/>
            </w:rPr>
            <w:t>http://tecmilenio.mx/aviso-de-privacidad/derechos-arco/</w:t>
          </w:r>
        </w:sdtContent>
      </w:sdt>
      <w:r w:rsidR="00E259E3" w:rsidRPr="003A0C9E">
        <w:rPr>
          <w:rStyle w:val="Arial11"/>
          <w:rFonts w:cs="Arial"/>
        </w:rPr>
        <w:t xml:space="preserve">, o bien ponerse en contacto con el </w:t>
      </w:r>
      <w:r w:rsidR="00303CFA">
        <w:rPr>
          <w:noProof/>
          <w:lang w:eastAsia="es-MX"/>
        </w:rPr>
        <w:lastRenderedPageBreak/>
        <w:drawing>
          <wp:anchor distT="0" distB="0" distL="0" distR="0" simplePos="0" relativeHeight="251659264" behindDoc="1" locked="0" layoutInCell="1" allowOverlap="1" wp14:anchorId="03816441" wp14:editId="6B238A55">
            <wp:simplePos x="0" y="0"/>
            <wp:positionH relativeFrom="page">
              <wp:posOffset>6024</wp:posOffset>
            </wp:positionH>
            <wp:positionV relativeFrom="page">
              <wp:align>top</wp:align>
            </wp:positionV>
            <wp:extent cx="7772400" cy="10058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9E3" w:rsidRPr="003A0C9E">
        <w:rPr>
          <w:rStyle w:val="Arial11"/>
          <w:rFonts w:cs="Arial"/>
        </w:rPr>
        <w:t>Departamento de Protección de Datos Personales</w:t>
      </w:r>
      <w:r w:rsidR="00FF2D07" w:rsidRPr="003A0C9E">
        <w:rPr>
          <w:rFonts w:ascii="Arial" w:hAnsi="Arial" w:cs="Arial"/>
          <w:color w:val="000000"/>
        </w:rPr>
        <w:t xml:space="preserve"> que dará trámite a las solicitudes para el ejercicio de estos derechos, y atenderá cualquier duda que pudiera tener respecto al tratamiento de su información. Los datos de contacto del Departamento de Protección de Datos Personales son los siguientes: </w:t>
      </w:r>
      <w:r w:rsidR="00A1281A">
        <w:rPr>
          <w:rStyle w:val="Arial11"/>
          <w:rFonts w:cs="Arial"/>
        </w:rPr>
        <w:t xml:space="preserve">Paseo del Acueducto No. 2610, colonia Del Paseo Residencial, Monterrey, Nuevo León, C.P. 64909. Correo electrónico: </w:t>
      </w:r>
      <w:hyperlink r:id="rId15" w:history="1">
        <w:r w:rsidR="00334683" w:rsidRPr="00F01796">
          <w:rPr>
            <w:rStyle w:val="Hipervnculo"/>
            <w:rFonts w:ascii="Arial" w:hAnsi="Arial" w:cs="Arial"/>
          </w:rPr>
          <w:t>aviso.privacidad@servicios.tecmilenio.mx</w:t>
        </w:r>
      </w:hyperlink>
      <w:r w:rsidR="00A1281A">
        <w:rPr>
          <w:rStyle w:val="Arial11"/>
          <w:rFonts w:cs="Arial"/>
        </w:rPr>
        <w:t>.</w:t>
      </w:r>
    </w:p>
    <w:p w14:paraId="13817F8E" w14:textId="77777777" w:rsidR="00334683" w:rsidRPr="00334683" w:rsidRDefault="00334683" w:rsidP="00334683">
      <w:pPr>
        <w:spacing w:line="240" w:lineRule="auto"/>
        <w:jc w:val="both"/>
        <w:rPr>
          <w:rFonts w:ascii="Arial" w:hAnsi="Arial" w:cs="Arial"/>
          <w:lang w:val="es-ES_tradnl"/>
        </w:rPr>
      </w:pPr>
    </w:p>
    <w:p w14:paraId="298BD186" w14:textId="4E6AC5FB" w:rsidR="00B54B70" w:rsidRPr="003A0C9E" w:rsidRDefault="00334683" w:rsidP="00950877">
      <w:pPr>
        <w:spacing w:line="240" w:lineRule="auto"/>
        <w:rPr>
          <w:rFonts w:ascii="Arial" w:hAnsi="Arial" w:cs="Arial"/>
          <w:b/>
          <w:lang w:val="es-ES_tradnl"/>
        </w:rPr>
      </w:pPr>
      <w:r>
        <w:rPr>
          <w:noProof/>
          <w:lang w:eastAsia="es-MX"/>
        </w:rPr>
        <w:drawing>
          <wp:anchor distT="0" distB="0" distL="0" distR="0" simplePos="0" relativeHeight="251667456" behindDoc="1" locked="0" layoutInCell="1" allowOverlap="1" wp14:anchorId="684BF498" wp14:editId="713A061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2400" cy="10058400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4AF" w:rsidRPr="003A0C9E">
        <w:rPr>
          <w:rFonts w:ascii="Arial" w:hAnsi="Arial" w:cs="Arial"/>
          <w:b/>
          <w:lang w:val="es-ES_tradnl"/>
        </w:rPr>
        <w:t xml:space="preserve">LIMITACIÓN Y/O DIVULGACIÓN DE SUS DATOS </w:t>
      </w:r>
    </w:p>
    <w:p w14:paraId="73F1CC15" w14:textId="315782C0" w:rsidR="00B54B70" w:rsidRPr="003A0C9E" w:rsidRDefault="00B54B70" w:rsidP="00950877">
      <w:pPr>
        <w:spacing w:line="240" w:lineRule="auto"/>
        <w:jc w:val="both"/>
        <w:rPr>
          <w:rFonts w:ascii="Arial" w:hAnsi="Arial" w:cs="Arial"/>
          <w:lang w:val="es-ES_tradnl"/>
        </w:rPr>
      </w:pPr>
      <w:r w:rsidRPr="003A0C9E">
        <w:rPr>
          <w:rFonts w:ascii="Arial" w:hAnsi="Arial" w:cs="Arial"/>
          <w:lang w:val="es-ES_tradnl"/>
        </w:rPr>
        <w:t>Usted podrá limitar el uso o divulgación de sus datos personales enviando su solicitud al</w:t>
      </w:r>
      <w:r w:rsidR="00F94006" w:rsidRPr="003A0C9E">
        <w:rPr>
          <w:rFonts w:ascii="Arial" w:hAnsi="Arial" w:cs="Arial"/>
          <w:lang w:val="es-ES_tradnl"/>
        </w:rPr>
        <w:t xml:space="preserve"> </w:t>
      </w:r>
      <w:sdt>
        <w:sdtPr>
          <w:rPr>
            <w:rStyle w:val="Arial11"/>
            <w:rFonts w:cs="Arial"/>
          </w:rPr>
          <w:alias w:val="Correo para listado de exclusión, bloqueo, supresión"/>
          <w:tag w:val="Correo para listado de exclusión, bloqueo, supresión"/>
          <w:id w:val="-1085522192"/>
          <w:placeholder>
            <w:docPart w:val="882EC3641C4E48D0A0EF7DD58F39B113"/>
          </w:placeholder>
          <w:dropDownList>
            <w:listItem w:value="Choose an item."/>
            <w:listItem w:displayText="datospersonales@itesm.mx" w:value="datospersonales@itesm.mx"/>
            <w:listItem w:displayText="aviso.privacidad@servicios.tecmilenio.mx" w:value="aviso.privacidad@servicios.tecmilenio.mx"/>
            <w:listItem w:displayText="avisoprivacidad.sorteos@servicios.sorteostec.mx" w:value="avisoprivacidad.sorteos@servicios.sorteostec.mx"/>
            <w:listItem w:displayText="avisosprivacidad@servicios.tecsalud.mx" w:value="avisosprivacidad@servicios.tecsalud.mx"/>
            <w:listItem w:displayText="privacidad@nic.mx" w:value="privacidad@nic.mx"/>
          </w:dropDownList>
        </w:sdtPr>
        <w:sdtEndPr>
          <w:rPr>
            <w:rStyle w:val="Fuentedeprrafopredeter"/>
            <w:rFonts w:asciiTheme="minorHAnsi" w:hAnsiTheme="minorHAnsi"/>
            <w:lang w:val="es-ES_tradnl"/>
          </w:rPr>
        </w:sdtEndPr>
        <w:sdtContent>
          <w:r w:rsidR="00A1281A">
            <w:rPr>
              <w:rStyle w:val="Arial11"/>
              <w:rFonts w:cs="Arial"/>
            </w:rPr>
            <w:t>aviso.privacidad@servicios.tecmilenio.mx</w:t>
          </w:r>
        </w:sdtContent>
      </w:sdt>
      <w:r w:rsidR="0058075A" w:rsidRPr="003A0C9E">
        <w:rPr>
          <w:rFonts w:ascii="Arial" w:hAnsi="Arial" w:cs="Arial"/>
          <w:lang w:val="es-ES_tradnl"/>
        </w:rPr>
        <w:t>. En caso de que su s</w:t>
      </w:r>
      <w:r w:rsidRPr="003A0C9E">
        <w:rPr>
          <w:rFonts w:ascii="Arial" w:hAnsi="Arial" w:cs="Arial"/>
          <w:lang w:val="es-ES_tradnl"/>
        </w:rPr>
        <w:t>olicitud sea procedente se le registrará en el listado de exclusión propio de</w:t>
      </w:r>
      <w:r w:rsidR="0058075A" w:rsidRPr="003A0C9E">
        <w:rPr>
          <w:rFonts w:ascii="Arial" w:hAnsi="Arial" w:cs="Arial"/>
          <w:lang w:val="es-ES_tradnl"/>
        </w:rPr>
        <w:t xml:space="preserve"> </w:t>
      </w:r>
      <w:r w:rsidR="00163A66">
        <w:rPr>
          <w:rStyle w:val="Arial11"/>
          <w:rFonts w:cs="Arial"/>
        </w:rPr>
        <w:t>Universidad Tecm</w:t>
      </w:r>
      <w:r w:rsidR="00A1281A">
        <w:rPr>
          <w:rStyle w:val="Arial11"/>
          <w:rFonts w:cs="Arial"/>
        </w:rPr>
        <w:t>ilenio</w:t>
      </w:r>
      <w:r w:rsidR="0058075A" w:rsidRPr="003A0C9E">
        <w:rPr>
          <w:rStyle w:val="Arial11"/>
          <w:rFonts w:cs="Arial"/>
        </w:rPr>
        <w:t>.</w:t>
      </w:r>
    </w:p>
    <w:p w14:paraId="77F05FE7" w14:textId="015FAEB6" w:rsidR="00B54B70" w:rsidRPr="003A0C9E" w:rsidRDefault="00DA1C96" w:rsidP="00950877">
      <w:pPr>
        <w:spacing w:line="240" w:lineRule="auto"/>
        <w:rPr>
          <w:rFonts w:ascii="Arial" w:hAnsi="Arial" w:cs="Arial"/>
          <w:b/>
          <w:lang w:val="es-ES_tradnl"/>
        </w:rPr>
      </w:pPr>
      <w:r w:rsidRPr="003A0C9E">
        <w:rPr>
          <w:rFonts w:ascii="Arial" w:hAnsi="Arial" w:cs="Arial"/>
          <w:b/>
          <w:lang w:val="es-ES_tradnl"/>
        </w:rPr>
        <w:t>CAMBIOS AL AVISO DE PRIVACIDAD</w:t>
      </w:r>
    </w:p>
    <w:p w14:paraId="0DBB4A84" w14:textId="1AD410BA" w:rsidR="00AD5C02" w:rsidRPr="003A0C9E" w:rsidRDefault="00163A66" w:rsidP="00950877">
      <w:pPr>
        <w:shd w:val="clear" w:color="auto" w:fill="FFFFFF"/>
        <w:spacing w:after="150" w:line="240" w:lineRule="auto"/>
        <w:jc w:val="both"/>
        <w:rPr>
          <w:rStyle w:val="Arial11"/>
          <w:rFonts w:cs="Arial"/>
        </w:rPr>
      </w:pPr>
      <w:r>
        <w:rPr>
          <w:rStyle w:val="Arial11"/>
          <w:rFonts w:cs="Arial"/>
        </w:rPr>
        <w:t>Universidad Tecmile</w:t>
      </w:r>
      <w:r w:rsidR="00A1281A">
        <w:rPr>
          <w:rStyle w:val="Arial11"/>
          <w:rFonts w:cs="Arial"/>
        </w:rPr>
        <w:t>nio</w:t>
      </w:r>
      <w:r w:rsidR="0058075A" w:rsidRPr="003A0C9E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58075A" w:rsidRPr="0058075A">
        <w:rPr>
          <w:rFonts w:ascii="Arial" w:eastAsia="Times New Roman" w:hAnsi="Arial" w:cs="Arial"/>
          <w:color w:val="000000"/>
          <w:lang w:eastAsia="es-MX"/>
        </w:rPr>
        <w:t>l</w:t>
      </w:r>
      <w:r w:rsidR="0058075A" w:rsidRPr="003A0C9E">
        <w:rPr>
          <w:rFonts w:ascii="Arial" w:eastAsia="Times New Roman" w:hAnsi="Arial" w:cs="Arial"/>
          <w:color w:val="000000"/>
          <w:lang w:eastAsia="es-MX"/>
        </w:rPr>
        <w:t>e</w:t>
      </w:r>
      <w:r w:rsidR="0058075A" w:rsidRPr="0058075A">
        <w:rPr>
          <w:rFonts w:ascii="Arial" w:eastAsia="Times New Roman" w:hAnsi="Arial" w:cs="Arial"/>
          <w:color w:val="000000"/>
          <w:lang w:eastAsia="es-MX"/>
        </w:rPr>
        <w:t xml:space="preserve"> notifica</w:t>
      </w:r>
      <w:r w:rsidR="0058075A" w:rsidRPr="003A0C9E">
        <w:rPr>
          <w:rFonts w:ascii="Arial" w:eastAsia="Times New Roman" w:hAnsi="Arial" w:cs="Arial"/>
          <w:color w:val="000000"/>
          <w:lang w:eastAsia="es-MX"/>
        </w:rPr>
        <w:t>rá</w:t>
      </w:r>
      <w:r w:rsidR="0058075A" w:rsidRPr="0058075A">
        <w:rPr>
          <w:rFonts w:ascii="Arial" w:eastAsia="Times New Roman" w:hAnsi="Arial" w:cs="Arial"/>
          <w:color w:val="000000"/>
          <w:lang w:eastAsia="es-MX"/>
        </w:rPr>
        <w:t xml:space="preserve"> sobre cambios o actualizaciones al presente aviso de privacidad </w:t>
      </w:r>
      <w:r w:rsidR="00A1281A">
        <w:rPr>
          <w:rFonts w:ascii="Arial" w:eastAsia="Times New Roman" w:hAnsi="Arial" w:cs="Arial"/>
          <w:color w:val="000000"/>
          <w:lang w:eastAsia="es-MX"/>
        </w:rPr>
        <w:t>directamente a su correo electrónico.</w:t>
      </w:r>
    </w:p>
    <w:p w14:paraId="5CE49B09" w14:textId="6A6269AE" w:rsidR="0056201B" w:rsidRDefault="000542EE" w:rsidP="001F7DE9">
      <w:pPr>
        <w:shd w:val="clear" w:color="auto" w:fill="FFFFFF"/>
        <w:spacing w:after="150" w:line="240" w:lineRule="auto"/>
        <w:jc w:val="right"/>
        <w:rPr>
          <w:rStyle w:val="Arial11"/>
          <w:rFonts w:cs="Arial"/>
        </w:rPr>
      </w:pPr>
      <w:r w:rsidRPr="003A0C9E">
        <w:rPr>
          <w:rStyle w:val="Arial11"/>
          <w:rFonts w:cs="Arial"/>
        </w:rPr>
        <w:t xml:space="preserve">Última actualización: </w:t>
      </w:r>
      <w:r w:rsidR="001A52B0">
        <w:rPr>
          <w:rStyle w:val="Arial11"/>
          <w:rFonts w:cs="Arial"/>
        </w:rPr>
        <w:t>10</w:t>
      </w:r>
      <w:r w:rsidR="008C0582">
        <w:rPr>
          <w:rStyle w:val="Arial11"/>
          <w:rFonts w:cs="Arial"/>
        </w:rPr>
        <w:t>/0</w:t>
      </w:r>
      <w:r w:rsidR="001A52B0">
        <w:rPr>
          <w:rStyle w:val="Arial11"/>
          <w:rFonts w:cs="Arial"/>
        </w:rPr>
        <w:t>5</w:t>
      </w:r>
      <w:r w:rsidR="008C0582">
        <w:rPr>
          <w:rStyle w:val="Arial11"/>
          <w:rFonts w:cs="Arial"/>
        </w:rPr>
        <w:t>/20</w:t>
      </w:r>
      <w:r w:rsidR="00303CFA">
        <w:rPr>
          <w:rStyle w:val="Arial11"/>
          <w:rFonts w:cs="Arial"/>
        </w:rPr>
        <w:t>2</w:t>
      </w:r>
      <w:r w:rsidR="001A52B0">
        <w:rPr>
          <w:rStyle w:val="Arial11"/>
          <w:rFonts w:cs="Arial"/>
        </w:rPr>
        <w:t>1</w:t>
      </w:r>
    </w:p>
    <w:sectPr w:rsidR="0056201B" w:rsidSect="00566BF4">
      <w:headerReference w:type="default" r:id="rId16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4616" w14:textId="77777777" w:rsidR="0018416C" w:rsidRDefault="0018416C" w:rsidP="006C2D82">
      <w:pPr>
        <w:spacing w:after="0" w:line="240" w:lineRule="auto"/>
      </w:pPr>
      <w:r>
        <w:separator/>
      </w:r>
    </w:p>
  </w:endnote>
  <w:endnote w:type="continuationSeparator" w:id="0">
    <w:p w14:paraId="72939F95" w14:textId="77777777" w:rsidR="0018416C" w:rsidRDefault="0018416C" w:rsidP="006C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ECED6" w14:textId="77777777" w:rsidR="0018416C" w:rsidRDefault="0018416C" w:rsidP="006C2D82">
      <w:pPr>
        <w:spacing w:after="0" w:line="240" w:lineRule="auto"/>
      </w:pPr>
      <w:r>
        <w:separator/>
      </w:r>
    </w:p>
  </w:footnote>
  <w:footnote w:type="continuationSeparator" w:id="0">
    <w:p w14:paraId="4F08D7E6" w14:textId="77777777" w:rsidR="0018416C" w:rsidRDefault="0018416C" w:rsidP="006C2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7215" w14:textId="56CD5D3E" w:rsidR="00E25E56" w:rsidRDefault="00E25E56">
    <w:pPr>
      <w:pStyle w:val="Encabezado"/>
    </w:pPr>
    <w:r w:rsidRPr="0023004E">
      <w:rPr>
        <w:noProof/>
        <w:lang w:eastAsia="es-MX"/>
      </w:rPr>
      <w:drawing>
        <wp:inline distT="0" distB="0" distL="0" distR="0" wp14:anchorId="1F7F0797" wp14:editId="4F54E3F9">
          <wp:extent cx="2313110" cy="597423"/>
          <wp:effectExtent l="0" t="0" r="0" b="0"/>
          <wp:docPr id="11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5272" cy="608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8A3"/>
    <w:multiLevelType w:val="hybridMultilevel"/>
    <w:tmpl w:val="25161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04572"/>
    <w:multiLevelType w:val="multilevel"/>
    <w:tmpl w:val="D5C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A0320"/>
    <w:multiLevelType w:val="hybridMultilevel"/>
    <w:tmpl w:val="A4BEA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8700A"/>
    <w:multiLevelType w:val="hybridMultilevel"/>
    <w:tmpl w:val="00F07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0E11"/>
    <w:multiLevelType w:val="multilevel"/>
    <w:tmpl w:val="C3B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8341F"/>
    <w:multiLevelType w:val="hybridMultilevel"/>
    <w:tmpl w:val="A75013E6"/>
    <w:lvl w:ilvl="0" w:tplc="84BA6E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61E97"/>
    <w:multiLevelType w:val="hybridMultilevel"/>
    <w:tmpl w:val="5E6822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944CF"/>
    <w:multiLevelType w:val="multilevel"/>
    <w:tmpl w:val="DB6A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D5BE5"/>
    <w:multiLevelType w:val="hybridMultilevel"/>
    <w:tmpl w:val="76FE557E"/>
    <w:lvl w:ilvl="0" w:tplc="4E1A96FC">
      <w:numFmt w:val="bullet"/>
      <w:lvlText w:val=""/>
      <w:lvlJc w:val="left"/>
      <w:pPr>
        <w:ind w:left="1462" w:hanging="360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CEECE11E">
      <w:numFmt w:val="bullet"/>
      <w:lvlText w:val="•"/>
      <w:lvlJc w:val="left"/>
      <w:pPr>
        <w:ind w:left="2302" w:hanging="360"/>
      </w:pPr>
      <w:rPr>
        <w:rFonts w:hint="default"/>
        <w:lang w:val="es-MX" w:eastAsia="es-MX" w:bidi="es-MX"/>
      </w:rPr>
    </w:lvl>
    <w:lvl w:ilvl="2" w:tplc="FED4B9D0">
      <w:numFmt w:val="bullet"/>
      <w:lvlText w:val="•"/>
      <w:lvlJc w:val="left"/>
      <w:pPr>
        <w:ind w:left="3144" w:hanging="360"/>
      </w:pPr>
      <w:rPr>
        <w:rFonts w:hint="default"/>
        <w:lang w:val="es-MX" w:eastAsia="es-MX" w:bidi="es-MX"/>
      </w:rPr>
    </w:lvl>
    <w:lvl w:ilvl="3" w:tplc="D85CE954">
      <w:numFmt w:val="bullet"/>
      <w:lvlText w:val="•"/>
      <w:lvlJc w:val="left"/>
      <w:pPr>
        <w:ind w:left="3986" w:hanging="360"/>
      </w:pPr>
      <w:rPr>
        <w:rFonts w:hint="default"/>
        <w:lang w:val="es-MX" w:eastAsia="es-MX" w:bidi="es-MX"/>
      </w:rPr>
    </w:lvl>
    <w:lvl w:ilvl="4" w:tplc="0400B364">
      <w:numFmt w:val="bullet"/>
      <w:lvlText w:val="•"/>
      <w:lvlJc w:val="left"/>
      <w:pPr>
        <w:ind w:left="4828" w:hanging="360"/>
      </w:pPr>
      <w:rPr>
        <w:rFonts w:hint="default"/>
        <w:lang w:val="es-MX" w:eastAsia="es-MX" w:bidi="es-MX"/>
      </w:rPr>
    </w:lvl>
    <w:lvl w:ilvl="5" w:tplc="80C452A6">
      <w:numFmt w:val="bullet"/>
      <w:lvlText w:val="•"/>
      <w:lvlJc w:val="left"/>
      <w:pPr>
        <w:ind w:left="5670" w:hanging="360"/>
      </w:pPr>
      <w:rPr>
        <w:rFonts w:hint="default"/>
        <w:lang w:val="es-MX" w:eastAsia="es-MX" w:bidi="es-MX"/>
      </w:rPr>
    </w:lvl>
    <w:lvl w:ilvl="6" w:tplc="244276AA">
      <w:numFmt w:val="bullet"/>
      <w:lvlText w:val="•"/>
      <w:lvlJc w:val="left"/>
      <w:pPr>
        <w:ind w:left="6512" w:hanging="360"/>
      </w:pPr>
      <w:rPr>
        <w:rFonts w:hint="default"/>
        <w:lang w:val="es-MX" w:eastAsia="es-MX" w:bidi="es-MX"/>
      </w:rPr>
    </w:lvl>
    <w:lvl w:ilvl="7" w:tplc="EABA8514">
      <w:numFmt w:val="bullet"/>
      <w:lvlText w:val="•"/>
      <w:lvlJc w:val="left"/>
      <w:pPr>
        <w:ind w:left="7354" w:hanging="360"/>
      </w:pPr>
      <w:rPr>
        <w:rFonts w:hint="default"/>
        <w:lang w:val="es-MX" w:eastAsia="es-MX" w:bidi="es-MX"/>
      </w:rPr>
    </w:lvl>
    <w:lvl w:ilvl="8" w:tplc="F914FC5C">
      <w:numFmt w:val="bullet"/>
      <w:lvlText w:val="•"/>
      <w:lvlJc w:val="left"/>
      <w:pPr>
        <w:ind w:left="8196" w:hanging="360"/>
      </w:pPr>
      <w:rPr>
        <w:rFonts w:hint="default"/>
        <w:lang w:val="es-MX" w:eastAsia="es-MX" w:bidi="es-MX"/>
      </w:rPr>
    </w:lvl>
  </w:abstractNum>
  <w:abstractNum w:abstractNumId="9" w15:restartNumberingAfterBreak="0">
    <w:nsid w:val="6EC00AA9"/>
    <w:multiLevelType w:val="hybridMultilevel"/>
    <w:tmpl w:val="E24E81CA"/>
    <w:lvl w:ilvl="0" w:tplc="517EB6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7F"/>
    <w:rsid w:val="00031384"/>
    <w:rsid w:val="00051A23"/>
    <w:rsid w:val="000529AD"/>
    <w:rsid w:val="000542EE"/>
    <w:rsid w:val="000A1D4B"/>
    <w:rsid w:val="000A5382"/>
    <w:rsid w:val="000B557D"/>
    <w:rsid w:val="000D7AA1"/>
    <w:rsid w:val="000F5ED9"/>
    <w:rsid w:val="00103D27"/>
    <w:rsid w:val="0014289C"/>
    <w:rsid w:val="00151010"/>
    <w:rsid w:val="00163A66"/>
    <w:rsid w:val="00167B8E"/>
    <w:rsid w:val="001708CE"/>
    <w:rsid w:val="00171BE8"/>
    <w:rsid w:val="0018416C"/>
    <w:rsid w:val="00187F29"/>
    <w:rsid w:val="001A52B0"/>
    <w:rsid w:val="001F727F"/>
    <w:rsid w:val="001F7DE9"/>
    <w:rsid w:val="00202B5A"/>
    <w:rsid w:val="0023004E"/>
    <w:rsid w:val="002A3AA6"/>
    <w:rsid w:val="002C36A4"/>
    <w:rsid w:val="00303CFA"/>
    <w:rsid w:val="00334683"/>
    <w:rsid w:val="003808D5"/>
    <w:rsid w:val="003909BD"/>
    <w:rsid w:val="003A0C9E"/>
    <w:rsid w:val="003E3DF8"/>
    <w:rsid w:val="004238E2"/>
    <w:rsid w:val="004943A7"/>
    <w:rsid w:val="004B2AE7"/>
    <w:rsid w:val="004D4299"/>
    <w:rsid w:val="004F24AF"/>
    <w:rsid w:val="0055657D"/>
    <w:rsid w:val="00561BAF"/>
    <w:rsid w:val="0056201B"/>
    <w:rsid w:val="00566BF4"/>
    <w:rsid w:val="0058075A"/>
    <w:rsid w:val="005A1BAD"/>
    <w:rsid w:val="005A3508"/>
    <w:rsid w:val="005C4D1C"/>
    <w:rsid w:val="005F0AED"/>
    <w:rsid w:val="00601AFF"/>
    <w:rsid w:val="006105AF"/>
    <w:rsid w:val="00614654"/>
    <w:rsid w:val="00626B43"/>
    <w:rsid w:val="00643114"/>
    <w:rsid w:val="006472FC"/>
    <w:rsid w:val="00647FE6"/>
    <w:rsid w:val="00662432"/>
    <w:rsid w:val="006703DB"/>
    <w:rsid w:val="00680D11"/>
    <w:rsid w:val="006855C4"/>
    <w:rsid w:val="006870EC"/>
    <w:rsid w:val="006A1B8B"/>
    <w:rsid w:val="006B6D71"/>
    <w:rsid w:val="006C2D82"/>
    <w:rsid w:val="006C5BE0"/>
    <w:rsid w:val="006D712F"/>
    <w:rsid w:val="006F097B"/>
    <w:rsid w:val="00712787"/>
    <w:rsid w:val="007227AC"/>
    <w:rsid w:val="00725312"/>
    <w:rsid w:val="00744972"/>
    <w:rsid w:val="007C214A"/>
    <w:rsid w:val="0081479C"/>
    <w:rsid w:val="008260AB"/>
    <w:rsid w:val="00837E64"/>
    <w:rsid w:val="008B2908"/>
    <w:rsid w:val="008C0582"/>
    <w:rsid w:val="008F5C03"/>
    <w:rsid w:val="00906919"/>
    <w:rsid w:val="00913625"/>
    <w:rsid w:val="00950877"/>
    <w:rsid w:val="0096679F"/>
    <w:rsid w:val="00982EF2"/>
    <w:rsid w:val="009D4049"/>
    <w:rsid w:val="00A1281A"/>
    <w:rsid w:val="00A3061F"/>
    <w:rsid w:val="00A362CB"/>
    <w:rsid w:val="00A64363"/>
    <w:rsid w:val="00AB4EBE"/>
    <w:rsid w:val="00AD5C02"/>
    <w:rsid w:val="00AE2F66"/>
    <w:rsid w:val="00AE3EEB"/>
    <w:rsid w:val="00B047CC"/>
    <w:rsid w:val="00B07499"/>
    <w:rsid w:val="00B30219"/>
    <w:rsid w:val="00B54B70"/>
    <w:rsid w:val="00B757A3"/>
    <w:rsid w:val="00B84990"/>
    <w:rsid w:val="00B96DC7"/>
    <w:rsid w:val="00BA0616"/>
    <w:rsid w:val="00C02A9D"/>
    <w:rsid w:val="00C35057"/>
    <w:rsid w:val="00C515E0"/>
    <w:rsid w:val="00C53D88"/>
    <w:rsid w:val="00C6460E"/>
    <w:rsid w:val="00C652A3"/>
    <w:rsid w:val="00CC112B"/>
    <w:rsid w:val="00CD5DEC"/>
    <w:rsid w:val="00D020FB"/>
    <w:rsid w:val="00D236D2"/>
    <w:rsid w:val="00D334D7"/>
    <w:rsid w:val="00D60A0D"/>
    <w:rsid w:val="00D97CD4"/>
    <w:rsid w:val="00DA1C96"/>
    <w:rsid w:val="00DA4866"/>
    <w:rsid w:val="00DE6A1C"/>
    <w:rsid w:val="00DE7EAE"/>
    <w:rsid w:val="00DF3A34"/>
    <w:rsid w:val="00E06E27"/>
    <w:rsid w:val="00E20603"/>
    <w:rsid w:val="00E259E3"/>
    <w:rsid w:val="00E25E56"/>
    <w:rsid w:val="00E612BB"/>
    <w:rsid w:val="00E86840"/>
    <w:rsid w:val="00EE5A17"/>
    <w:rsid w:val="00EF399F"/>
    <w:rsid w:val="00F11F74"/>
    <w:rsid w:val="00F174B0"/>
    <w:rsid w:val="00F262F6"/>
    <w:rsid w:val="00F44423"/>
    <w:rsid w:val="00F62F44"/>
    <w:rsid w:val="00F75B16"/>
    <w:rsid w:val="00F910E3"/>
    <w:rsid w:val="00F94006"/>
    <w:rsid w:val="00F953EF"/>
    <w:rsid w:val="00FE5E24"/>
    <w:rsid w:val="00FF2D07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D0F9"/>
  <w15:chartTrackingRefBased/>
  <w15:docId w15:val="{AECC686B-6940-4835-B5AA-B67553E5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B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4B7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54B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4B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4B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4B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4B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B70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C02A9D"/>
  </w:style>
  <w:style w:type="character" w:styleId="Textoennegrita">
    <w:name w:val="Strong"/>
    <w:basedOn w:val="Fuentedeprrafopredeter"/>
    <w:uiPriority w:val="22"/>
    <w:qFormat/>
    <w:rsid w:val="00C02A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rial11">
    <w:name w:val="Arial 11"/>
    <w:basedOn w:val="Fuentedeprrafopredeter"/>
    <w:uiPriority w:val="1"/>
    <w:rsid w:val="00FE5E24"/>
    <w:rPr>
      <w:rFonts w:ascii="Arial" w:hAnsi="Arial"/>
      <w:color w:val="auto"/>
      <w:sz w:val="22"/>
    </w:rPr>
  </w:style>
  <w:style w:type="character" w:customStyle="1" w:styleId="TtuloAvisodePrivacidad">
    <w:name w:val="Título Aviso de Privacidad"/>
    <w:basedOn w:val="Fuentedeprrafopredeter"/>
    <w:uiPriority w:val="1"/>
    <w:rsid w:val="00F953EF"/>
    <w:rPr>
      <w:rFonts w:ascii="Arial" w:hAnsi="Arial"/>
      <w:b/>
      <w:i/>
      <w:caps/>
      <w:smallCaps w:val="0"/>
      <w:color w:val="auto"/>
      <w:sz w:val="22"/>
    </w:rPr>
  </w:style>
  <w:style w:type="character" w:customStyle="1" w:styleId="Arial">
    <w:name w:val="Arial"/>
    <w:aliases w:val="11 Bold"/>
    <w:basedOn w:val="Fuentedeprrafopredeter"/>
    <w:uiPriority w:val="1"/>
    <w:rsid w:val="00F75B16"/>
    <w:rPr>
      <w:rFonts w:ascii="Arial" w:hAnsi="Arial"/>
      <w:b/>
      <w:sz w:val="22"/>
    </w:rPr>
  </w:style>
  <w:style w:type="paragraph" w:styleId="Prrafodelista">
    <w:name w:val="List Paragraph"/>
    <w:basedOn w:val="Normal"/>
    <w:uiPriority w:val="1"/>
    <w:qFormat/>
    <w:rsid w:val="00680D11"/>
    <w:pPr>
      <w:ind w:left="720"/>
      <w:contextualSpacing/>
    </w:pPr>
  </w:style>
  <w:style w:type="paragraph" w:customStyle="1" w:styleId="texto01">
    <w:name w:val="texto01"/>
    <w:basedOn w:val="Normal"/>
    <w:rsid w:val="009D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9D404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6C2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D82"/>
  </w:style>
  <w:style w:type="paragraph" w:styleId="Piedepgina">
    <w:name w:val="footer"/>
    <w:basedOn w:val="Normal"/>
    <w:link w:val="PiedepginaCar"/>
    <w:uiPriority w:val="99"/>
    <w:unhideWhenUsed/>
    <w:rsid w:val="006C2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D82"/>
  </w:style>
  <w:style w:type="paragraph" w:customStyle="1" w:styleId="Default">
    <w:name w:val="Default"/>
    <w:rsid w:val="00D97C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F24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290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8961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so.privacidad@servicios.tecmilenio.mx" TargetMode="External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mailto:aviso.privacidad@servicios.tecmilenio.mx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00002760\Desktop\Gesti&#243;n%20de%20la%20Informaci&#243;n\Protecci&#243;n%20de%20Datos\Pol&#237;ticas%20y%20Formatos%20de%20PD\Formatos%20Aviso%20de%20Privacidad%2015marzo2016\FORMATO%20-%20Aviso%20de%20Privacidad%20Integ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4744F0A7547D1B34FC40581F6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CBBB-9203-454D-87AF-2DB6868568C7}"/>
      </w:docPartPr>
      <w:docPartBody>
        <w:p w:rsidR="006F366A" w:rsidRDefault="00B17D70">
          <w:pPr>
            <w:pStyle w:val="F9B4744F0A7547D1B34FC40581F60397"/>
          </w:pPr>
          <w:r w:rsidRPr="005F0AED">
            <w:rPr>
              <w:rStyle w:val="Textodelmarcadordeposicin"/>
              <w:rFonts w:ascii="Arial" w:hAnsi="Arial" w:cs="Arial"/>
              <w:lang w:val="en-US"/>
            </w:rPr>
            <w:t>Choose an item.</w:t>
          </w:r>
        </w:p>
      </w:docPartBody>
    </w:docPart>
    <w:docPart>
      <w:docPartPr>
        <w:name w:val="FF46AA3596174471A7328672AD2B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C0869-8392-459B-A5DE-5233301C18B0}"/>
      </w:docPartPr>
      <w:docPartBody>
        <w:p w:rsidR="006F366A" w:rsidRDefault="00B17D70">
          <w:pPr>
            <w:pStyle w:val="FF46AA3596174471A7328672AD2BB4D1"/>
          </w:pPr>
          <w:r w:rsidRPr="002E02B6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A4F504D0E6B4B09820CD75779A99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16C3D-86F5-4FD2-86B3-5D75C0E3DC89}"/>
      </w:docPartPr>
      <w:docPartBody>
        <w:p w:rsidR="006F366A" w:rsidRDefault="00B17D70">
          <w:pPr>
            <w:pStyle w:val="0A4F504D0E6B4B09820CD75779A99295"/>
          </w:pPr>
          <w:r w:rsidRPr="005C4D1C">
            <w:rPr>
              <w:rStyle w:val="Textodelmarcadordeposicin"/>
              <w:rFonts w:ascii="Arial" w:hAnsi="Arial" w:cs="Arial"/>
            </w:rPr>
            <w:t>Choose an item.</w:t>
          </w:r>
        </w:p>
      </w:docPartBody>
    </w:docPart>
    <w:docPart>
      <w:docPartPr>
        <w:name w:val="0EC772B9665D46C5947DCD65FB84A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72307-BCD9-47A9-BD8D-1EC61B864081}"/>
      </w:docPartPr>
      <w:docPartBody>
        <w:p w:rsidR="006F366A" w:rsidRDefault="00B17D70">
          <w:pPr>
            <w:pStyle w:val="0EC772B9665D46C5947DCD65FB84AF18"/>
          </w:pPr>
          <w:r w:rsidRPr="002E02B6">
            <w:rPr>
              <w:rStyle w:val="Textodelmarcadordeposicin"/>
            </w:rPr>
            <w:t>Choose an item.</w:t>
          </w:r>
        </w:p>
      </w:docPartBody>
    </w:docPart>
    <w:docPart>
      <w:docPartPr>
        <w:name w:val="C7163744C90E42068EE19859B66E4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4816-15D1-4486-9521-F2868E66DDA5}"/>
      </w:docPartPr>
      <w:docPartBody>
        <w:p w:rsidR="006F366A" w:rsidRDefault="00B17D70">
          <w:pPr>
            <w:pStyle w:val="C7163744C90E42068EE19859B66E4811"/>
          </w:pPr>
          <w:r w:rsidRPr="005C4D1C">
            <w:rPr>
              <w:rStyle w:val="Textodelmarcadordeposicin"/>
              <w:rFonts w:ascii="Arial" w:hAnsi="Arial" w:cs="Arial"/>
            </w:rPr>
            <w:t>Choose an item.</w:t>
          </w:r>
        </w:p>
      </w:docPartBody>
    </w:docPart>
    <w:docPart>
      <w:docPartPr>
        <w:name w:val="882EC3641C4E48D0A0EF7DD58F39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37963-3A15-46BB-93DC-6C2684C82B1F}"/>
      </w:docPartPr>
      <w:docPartBody>
        <w:p w:rsidR="006F366A" w:rsidRDefault="00B17D70">
          <w:pPr>
            <w:pStyle w:val="882EC3641C4E48D0A0EF7DD58F39B113"/>
          </w:pPr>
          <w:r w:rsidRPr="005C4D1C">
            <w:rPr>
              <w:rStyle w:val="Textodelmarcadordeposicin"/>
              <w:rFonts w:ascii="Arial" w:hAnsi="Arial" w:cs="Arial"/>
            </w:rPr>
            <w:t>Choose an item.</w:t>
          </w:r>
        </w:p>
      </w:docPartBody>
    </w:docPart>
    <w:docPart>
      <w:docPartPr>
        <w:name w:val="12914FDF565E4E318D513D7C179BE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782C4-21C9-4B32-A5A2-A7F2D4E743AD}"/>
      </w:docPartPr>
      <w:docPartBody>
        <w:p w:rsidR="006F366A" w:rsidRDefault="00847233" w:rsidP="00847233">
          <w:pPr>
            <w:pStyle w:val="12914FDF565E4E318D513D7C179BE1DE"/>
          </w:pPr>
          <w:r w:rsidRPr="002E02B6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33"/>
    <w:rsid w:val="001B129A"/>
    <w:rsid w:val="003F2ED0"/>
    <w:rsid w:val="00483235"/>
    <w:rsid w:val="005D444D"/>
    <w:rsid w:val="006F366A"/>
    <w:rsid w:val="00847233"/>
    <w:rsid w:val="00B17D70"/>
    <w:rsid w:val="00DA0475"/>
    <w:rsid w:val="00DE783D"/>
    <w:rsid w:val="00FA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7233"/>
    <w:rPr>
      <w:color w:val="808080"/>
    </w:rPr>
  </w:style>
  <w:style w:type="paragraph" w:customStyle="1" w:styleId="F9B4744F0A7547D1B34FC40581F60397">
    <w:name w:val="F9B4744F0A7547D1B34FC40581F60397"/>
  </w:style>
  <w:style w:type="paragraph" w:customStyle="1" w:styleId="FF46AA3596174471A7328672AD2BB4D1">
    <w:name w:val="FF46AA3596174471A7328672AD2BB4D1"/>
  </w:style>
  <w:style w:type="paragraph" w:customStyle="1" w:styleId="0A4F504D0E6B4B09820CD75779A99295">
    <w:name w:val="0A4F504D0E6B4B09820CD75779A99295"/>
  </w:style>
  <w:style w:type="paragraph" w:customStyle="1" w:styleId="0EC772B9665D46C5947DCD65FB84AF18">
    <w:name w:val="0EC772B9665D46C5947DCD65FB84AF18"/>
  </w:style>
  <w:style w:type="paragraph" w:customStyle="1" w:styleId="C7163744C90E42068EE19859B66E4811">
    <w:name w:val="C7163744C90E42068EE19859B66E4811"/>
  </w:style>
  <w:style w:type="paragraph" w:customStyle="1" w:styleId="882EC3641C4E48D0A0EF7DD58F39B113">
    <w:name w:val="882EC3641C4E48D0A0EF7DD58F39B113"/>
  </w:style>
  <w:style w:type="paragraph" w:customStyle="1" w:styleId="12914FDF565E4E318D513D7C179BE1DE">
    <w:name w:val="12914FDF565E4E318D513D7C179BE1DE"/>
    <w:rsid w:val="00847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- Aviso de Privacidad Integral</Template>
  <TotalTime>4</TotalTime>
  <Pages>3</Pages>
  <Words>960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Tecnológico de Monterrey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ALICIA TORRES CHAPA</dc:creator>
  <cp:keywords/>
  <dc:description/>
  <cp:lastModifiedBy>GEORGINA LOZANO RUIZ</cp:lastModifiedBy>
  <cp:revision>3</cp:revision>
  <cp:lastPrinted>2017-10-03T15:57:00Z</cp:lastPrinted>
  <dcterms:created xsi:type="dcterms:W3CDTF">2021-05-10T15:42:00Z</dcterms:created>
  <dcterms:modified xsi:type="dcterms:W3CDTF">2021-05-10T16:36:00Z</dcterms:modified>
</cp:coreProperties>
</file>